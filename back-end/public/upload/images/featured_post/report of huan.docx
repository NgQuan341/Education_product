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8201D" w14:textId="63A979D2" w:rsidR="00A01211" w:rsidRPr="00271B16" w:rsidRDefault="008E0A03" w:rsidP="00271B16">
      <w:pPr>
        <w:spacing w:before="0" w:after="0" w:line="360" w:lineRule="auto"/>
        <w:jc w:val="center"/>
        <w:rPr>
          <w:b/>
          <w:noProof/>
          <w:sz w:val="26"/>
          <w:szCs w:val="26"/>
        </w:rPr>
      </w:pPr>
      <w:r w:rsidRPr="00271B16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81C93B" wp14:editId="7C730591">
                <wp:simplePos x="0" y="0"/>
                <wp:positionH relativeFrom="column">
                  <wp:posOffset>-421005</wp:posOffset>
                </wp:positionH>
                <wp:positionV relativeFrom="paragraph">
                  <wp:posOffset>-325120</wp:posOffset>
                </wp:positionV>
                <wp:extent cx="5943600" cy="9067800"/>
                <wp:effectExtent l="39370" t="34290" r="36830" b="3238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0678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713DED" id="Rectangle 2" o:spid="_x0000_s1026" style="position:absolute;margin-left:-33.15pt;margin-top:-25.6pt;width:468pt;height:7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" filled="f" strokeweight="5pt">
                <v:stroke linestyle="thickThin"/>
              </v:rect>
            </w:pict>
          </mc:Fallback>
        </mc:AlternateContent>
      </w:r>
      <w:r w:rsidR="005C2C81">
        <w:rPr>
          <w:b/>
          <w:noProof/>
          <w:sz w:val="26"/>
          <w:szCs w:val="26"/>
        </w:rPr>
        <w:t>DANANG VOCATIONAL TRAINING COLLEGE</w:t>
      </w:r>
    </w:p>
    <w:p w14:paraId="0784C5A4" w14:textId="77777777" w:rsidR="00A01211" w:rsidRPr="00427B91" w:rsidRDefault="005C2C81" w:rsidP="00271B16">
      <w:pPr>
        <w:spacing w:before="0"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FALCUTY OF INFORMATION TECHNOLOGY</w:t>
      </w:r>
    </w:p>
    <w:p w14:paraId="0B9ED489" w14:textId="77777777" w:rsidR="00271B16" w:rsidRDefault="00271B16" w:rsidP="0061392B">
      <w:pPr>
        <w:spacing w:before="180" w:line="360" w:lineRule="auto"/>
        <w:jc w:val="center"/>
      </w:pPr>
    </w:p>
    <w:p w14:paraId="674C48D6" w14:textId="77777777" w:rsidR="00626E81" w:rsidRDefault="00626E81" w:rsidP="0061392B">
      <w:pPr>
        <w:spacing w:before="180" w:line="360" w:lineRule="auto"/>
        <w:jc w:val="center"/>
      </w:pPr>
    </w:p>
    <w:p w14:paraId="74931501" w14:textId="77777777" w:rsidR="00626E81" w:rsidRDefault="00626E81" w:rsidP="0061392B">
      <w:pPr>
        <w:spacing w:before="180" w:line="360" w:lineRule="auto"/>
        <w:jc w:val="center"/>
      </w:pPr>
    </w:p>
    <w:p w14:paraId="4999AA58" w14:textId="77777777" w:rsidR="00626E81" w:rsidRPr="00626E81" w:rsidRDefault="00626E81" w:rsidP="0061392B">
      <w:pPr>
        <w:spacing w:before="180" w:line="360" w:lineRule="auto"/>
        <w:jc w:val="center"/>
      </w:pPr>
    </w:p>
    <w:p w14:paraId="2728C9DD" w14:textId="77777777" w:rsidR="00271B16" w:rsidRDefault="00271B16" w:rsidP="0061392B">
      <w:pPr>
        <w:spacing w:before="180" w:line="360" w:lineRule="auto"/>
        <w:jc w:val="center"/>
        <w:rPr>
          <w:sz w:val="26"/>
          <w:szCs w:val="26"/>
        </w:rPr>
      </w:pPr>
    </w:p>
    <w:p w14:paraId="62D4D93B" w14:textId="77777777" w:rsidR="00271B16" w:rsidRDefault="00271B16" w:rsidP="0061392B">
      <w:pPr>
        <w:spacing w:before="180" w:line="360" w:lineRule="auto"/>
        <w:jc w:val="center"/>
        <w:rPr>
          <w:sz w:val="26"/>
          <w:szCs w:val="26"/>
        </w:rPr>
      </w:pPr>
    </w:p>
    <w:p w14:paraId="1A9EA43F" w14:textId="77777777" w:rsidR="00271B16" w:rsidRPr="00271B16" w:rsidRDefault="00B650F4" w:rsidP="0061392B">
      <w:pPr>
        <w:spacing w:before="180" w:line="360" w:lineRule="auto"/>
        <w:jc w:val="center"/>
        <w:rPr>
          <w:b/>
          <w:sz w:val="36"/>
          <w:szCs w:val="26"/>
        </w:rPr>
      </w:pPr>
      <w:r>
        <w:rPr>
          <w:b/>
          <w:sz w:val="36"/>
          <w:szCs w:val="26"/>
        </w:rPr>
        <w:t>2</w:t>
      </w:r>
      <w:r w:rsidRPr="00B650F4">
        <w:rPr>
          <w:b/>
          <w:sz w:val="36"/>
          <w:szCs w:val="26"/>
          <w:vertAlign w:val="superscript"/>
        </w:rPr>
        <w:t>ND</w:t>
      </w:r>
      <w:r>
        <w:rPr>
          <w:b/>
          <w:sz w:val="36"/>
          <w:szCs w:val="26"/>
        </w:rPr>
        <w:t xml:space="preserve"> YEAR </w:t>
      </w:r>
      <w:r w:rsidR="00D57278">
        <w:rPr>
          <w:b/>
          <w:sz w:val="36"/>
          <w:szCs w:val="26"/>
        </w:rPr>
        <w:t>INTERNSHIP REPORT</w:t>
      </w:r>
    </w:p>
    <w:p w14:paraId="530FC95F" w14:textId="77777777" w:rsidR="00271B16" w:rsidRDefault="00271B16" w:rsidP="0061392B">
      <w:pPr>
        <w:spacing w:before="180" w:line="360" w:lineRule="auto"/>
        <w:jc w:val="center"/>
        <w:rPr>
          <w:b/>
          <w:sz w:val="28"/>
          <w:szCs w:val="26"/>
        </w:rPr>
      </w:pPr>
    </w:p>
    <w:p w14:paraId="1FAD1C1A" w14:textId="77777777" w:rsidR="00271B16" w:rsidRDefault="00271B16" w:rsidP="0061392B">
      <w:pPr>
        <w:spacing w:before="180" w:line="360" w:lineRule="auto"/>
        <w:jc w:val="center"/>
        <w:rPr>
          <w:b/>
          <w:sz w:val="28"/>
          <w:szCs w:val="26"/>
        </w:rPr>
      </w:pPr>
    </w:p>
    <w:p w14:paraId="4F1BDC13" w14:textId="77777777" w:rsidR="00271B16" w:rsidRDefault="00271B16" w:rsidP="0061392B">
      <w:pPr>
        <w:spacing w:before="180" w:line="360" w:lineRule="auto"/>
        <w:jc w:val="center"/>
        <w:rPr>
          <w:b/>
          <w:sz w:val="28"/>
          <w:szCs w:val="26"/>
        </w:rPr>
      </w:pPr>
    </w:p>
    <w:p w14:paraId="7AD69B71" w14:textId="77777777" w:rsidR="00271B16" w:rsidRDefault="00271B16" w:rsidP="0061392B">
      <w:pPr>
        <w:spacing w:before="180" w:line="360" w:lineRule="auto"/>
        <w:jc w:val="center"/>
        <w:rPr>
          <w:b/>
          <w:sz w:val="28"/>
          <w:szCs w:val="26"/>
        </w:rPr>
      </w:pPr>
    </w:p>
    <w:p w14:paraId="16163663" w14:textId="7B0673F8" w:rsidR="00271B16" w:rsidRPr="00121BEB" w:rsidRDefault="00271B16" w:rsidP="0083594B">
      <w:pPr>
        <w:tabs>
          <w:tab w:val="clear" w:pos="720"/>
          <w:tab w:val="clear" w:pos="2160"/>
          <w:tab w:val="clear" w:pos="4253"/>
        </w:tabs>
        <w:spacing w:before="0" w:after="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ab/>
      </w:r>
      <w:r w:rsidR="00B61BE2" w:rsidRPr="00A60350">
        <w:rPr>
          <w:b/>
          <w:sz w:val="28"/>
          <w:szCs w:val="26"/>
        </w:rPr>
        <w:t>Mentor</w:t>
      </w:r>
      <w:r w:rsidRPr="00A60350">
        <w:rPr>
          <w:b/>
          <w:sz w:val="28"/>
          <w:szCs w:val="26"/>
        </w:rPr>
        <w:t xml:space="preserve">: </w:t>
      </w:r>
      <w:r w:rsidR="00121BEB">
        <w:rPr>
          <w:b/>
          <w:sz w:val="28"/>
          <w:szCs w:val="26"/>
        </w:rPr>
        <w:t xml:space="preserve">Le </w:t>
      </w:r>
      <w:proofErr w:type="spellStart"/>
      <w:r w:rsidR="00121BEB">
        <w:rPr>
          <w:b/>
          <w:sz w:val="28"/>
          <w:szCs w:val="26"/>
        </w:rPr>
        <w:t>Thi</w:t>
      </w:r>
      <w:proofErr w:type="spellEnd"/>
      <w:r w:rsidR="00121BEB">
        <w:rPr>
          <w:b/>
          <w:sz w:val="28"/>
          <w:szCs w:val="26"/>
        </w:rPr>
        <w:t xml:space="preserve"> Hong </w:t>
      </w:r>
      <w:proofErr w:type="spellStart"/>
      <w:r w:rsidR="00121BEB">
        <w:rPr>
          <w:b/>
          <w:sz w:val="28"/>
          <w:szCs w:val="26"/>
        </w:rPr>
        <w:t>Thuy</w:t>
      </w:r>
      <w:proofErr w:type="spellEnd"/>
      <w:r w:rsidR="00121BEB" w:rsidRPr="00121BEB">
        <w:rPr>
          <w:b/>
          <w:sz w:val="28"/>
          <w:szCs w:val="26"/>
        </w:rPr>
        <w:t xml:space="preserve"> </w:t>
      </w:r>
    </w:p>
    <w:p w14:paraId="6D314303" w14:textId="30A8346E" w:rsidR="00271B16" w:rsidRDefault="00271B16" w:rsidP="00A11389">
      <w:pPr>
        <w:tabs>
          <w:tab w:val="clear" w:pos="720"/>
          <w:tab w:val="clear" w:pos="2160"/>
          <w:tab w:val="clear" w:pos="4253"/>
        </w:tabs>
        <w:spacing w:before="0" w:after="0" w:line="360" w:lineRule="auto"/>
        <w:rPr>
          <w:b/>
          <w:sz w:val="28"/>
          <w:szCs w:val="26"/>
        </w:rPr>
      </w:pPr>
      <w:r w:rsidRPr="00A60350">
        <w:rPr>
          <w:b/>
          <w:sz w:val="28"/>
          <w:szCs w:val="26"/>
        </w:rPr>
        <w:tab/>
      </w:r>
      <w:r w:rsidR="00E91A1C">
        <w:rPr>
          <w:b/>
          <w:sz w:val="28"/>
          <w:szCs w:val="26"/>
        </w:rPr>
        <w:t>Student</w:t>
      </w:r>
      <w:r>
        <w:rPr>
          <w:b/>
          <w:sz w:val="28"/>
          <w:szCs w:val="26"/>
        </w:rPr>
        <w:t>:</w:t>
      </w:r>
      <w:r w:rsidR="00D22E07">
        <w:rPr>
          <w:b/>
          <w:sz w:val="28"/>
          <w:szCs w:val="26"/>
        </w:rPr>
        <w:t xml:space="preserve"> </w:t>
      </w:r>
      <w:r w:rsidR="00CB445E">
        <w:rPr>
          <w:b/>
          <w:sz w:val="28"/>
          <w:szCs w:val="26"/>
        </w:rPr>
        <w:t xml:space="preserve">Nguyen Hoang </w:t>
      </w:r>
      <w:proofErr w:type="spellStart"/>
      <w:r w:rsidR="00CB445E">
        <w:rPr>
          <w:b/>
          <w:sz w:val="28"/>
          <w:szCs w:val="26"/>
        </w:rPr>
        <w:t>Huan</w:t>
      </w:r>
      <w:proofErr w:type="spellEnd"/>
    </w:p>
    <w:p w14:paraId="15E4BC22" w14:textId="1374CDE8" w:rsidR="00271B16" w:rsidRDefault="00271B16" w:rsidP="00A11389">
      <w:pPr>
        <w:tabs>
          <w:tab w:val="clear" w:pos="720"/>
          <w:tab w:val="clear" w:pos="2160"/>
          <w:tab w:val="clear" w:pos="4253"/>
        </w:tabs>
        <w:spacing w:before="0" w:after="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ab/>
      </w:r>
      <w:r w:rsidR="00E91A1C">
        <w:rPr>
          <w:b/>
          <w:sz w:val="28"/>
          <w:szCs w:val="26"/>
        </w:rPr>
        <w:t>Class</w:t>
      </w:r>
      <w:r>
        <w:rPr>
          <w:b/>
          <w:sz w:val="28"/>
          <w:szCs w:val="26"/>
        </w:rPr>
        <w:t>:</w:t>
      </w:r>
      <w:r w:rsidR="00D22E07">
        <w:rPr>
          <w:b/>
          <w:sz w:val="28"/>
          <w:szCs w:val="26"/>
        </w:rPr>
        <w:t xml:space="preserve"> </w:t>
      </w:r>
      <w:r w:rsidR="000A654F">
        <w:rPr>
          <w:b/>
          <w:sz w:val="28"/>
          <w:szCs w:val="26"/>
        </w:rPr>
        <w:t>PNV</w:t>
      </w:r>
      <w:r w:rsidR="0076180A">
        <w:rPr>
          <w:b/>
          <w:sz w:val="28"/>
          <w:szCs w:val="26"/>
        </w:rPr>
        <w:t xml:space="preserve"> 22A</w:t>
      </w:r>
    </w:p>
    <w:p w14:paraId="03122984" w14:textId="58922A9F" w:rsidR="00A11389" w:rsidRDefault="00A11389" w:rsidP="00A11389">
      <w:pPr>
        <w:tabs>
          <w:tab w:val="clear" w:pos="720"/>
          <w:tab w:val="clear" w:pos="2160"/>
          <w:tab w:val="clear" w:pos="4253"/>
        </w:tabs>
        <w:spacing w:before="0" w:after="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ab/>
      </w:r>
      <w:r w:rsidR="00E91A1C">
        <w:rPr>
          <w:b/>
          <w:sz w:val="28"/>
          <w:szCs w:val="26"/>
        </w:rPr>
        <w:t>Major</w:t>
      </w:r>
      <w:r>
        <w:rPr>
          <w:b/>
          <w:sz w:val="28"/>
          <w:szCs w:val="26"/>
        </w:rPr>
        <w:t>:</w:t>
      </w:r>
      <w:r w:rsidR="00D22E07">
        <w:rPr>
          <w:b/>
          <w:sz w:val="28"/>
          <w:szCs w:val="26"/>
        </w:rPr>
        <w:t xml:space="preserve"> </w:t>
      </w:r>
      <w:r w:rsidR="004940EC">
        <w:rPr>
          <w:b/>
          <w:sz w:val="28"/>
          <w:szCs w:val="26"/>
        </w:rPr>
        <w:t>Interns PHP</w:t>
      </w:r>
    </w:p>
    <w:p w14:paraId="6ACF532A" w14:textId="77777777" w:rsidR="00271B16" w:rsidRDefault="00271B16" w:rsidP="00271B16">
      <w:pPr>
        <w:tabs>
          <w:tab w:val="clear" w:pos="720"/>
          <w:tab w:val="clear" w:pos="1440"/>
          <w:tab w:val="clear" w:pos="2160"/>
          <w:tab w:val="clear" w:pos="4253"/>
        </w:tabs>
        <w:spacing w:before="180" w:line="360" w:lineRule="auto"/>
        <w:rPr>
          <w:b/>
          <w:sz w:val="28"/>
          <w:szCs w:val="26"/>
        </w:rPr>
      </w:pPr>
    </w:p>
    <w:p w14:paraId="2EB66487" w14:textId="77777777" w:rsidR="00271B16" w:rsidRDefault="00271B16" w:rsidP="00271B16">
      <w:pPr>
        <w:tabs>
          <w:tab w:val="clear" w:pos="720"/>
          <w:tab w:val="clear" w:pos="1440"/>
          <w:tab w:val="clear" w:pos="2160"/>
          <w:tab w:val="clear" w:pos="4253"/>
        </w:tabs>
        <w:spacing w:before="180" w:line="360" w:lineRule="auto"/>
        <w:rPr>
          <w:b/>
          <w:sz w:val="28"/>
          <w:szCs w:val="26"/>
        </w:rPr>
      </w:pPr>
    </w:p>
    <w:p w14:paraId="263B5999" w14:textId="77777777" w:rsidR="00271B16" w:rsidRDefault="00271B16" w:rsidP="00271B16">
      <w:pPr>
        <w:tabs>
          <w:tab w:val="clear" w:pos="720"/>
          <w:tab w:val="clear" w:pos="1440"/>
          <w:tab w:val="clear" w:pos="2160"/>
          <w:tab w:val="clear" w:pos="4253"/>
        </w:tabs>
        <w:spacing w:before="180" w:line="360" w:lineRule="auto"/>
        <w:rPr>
          <w:b/>
          <w:sz w:val="28"/>
          <w:szCs w:val="26"/>
        </w:rPr>
      </w:pPr>
    </w:p>
    <w:p w14:paraId="4DE91228" w14:textId="45FAA8ED" w:rsidR="00271B16" w:rsidRPr="00271B16" w:rsidRDefault="00F238C3" w:rsidP="00271B16">
      <w:pPr>
        <w:tabs>
          <w:tab w:val="clear" w:pos="720"/>
          <w:tab w:val="clear" w:pos="1440"/>
          <w:tab w:val="clear" w:pos="2160"/>
          <w:tab w:val="clear" w:pos="4253"/>
        </w:tabs>
        <w:spacing w:before="180" w:line="360" w:lineRule="auto"/>
        <w:jc w:val="center"/>
        <w:rPr>
          <w:b/>
          <w:i/>
          <w:sz w:val="28"/>
          <w:szCs w:val="26"/>
        </w:rPr>
      </w:pPr>
      <w:proofErr w:type="spellStart"/>
      <w:r>
        <w:rPr>
          <w:b/>
          <w:i/>
          <w:sz w:val="28"/>
          <w:szCs w:val="26"/>
        </w:rPr>
        <w:t>Danang</w:t>
      </w:r>
      <w:proofErr w:type="spellEnd"/>
      <w:r w:rsidR="00271B16" w:rsidRPr="00271B16">
        <w:rPr>
          <w:b/>
          <w:i/>
          <w:sz w:val="28"/>
          <w:szCs w:val="26"/>
        </w:rPr>
        <w:t xml:space="preserve">, </w:t>
      </w:r>
      <w:r w:rsidR="00121BEB" w:rsidRPr="00121BEB">
        <w:rPr>
          <w:b/>
          <w:i/>
          <w:sz w:val="28"/>
          <w:szCs w:val="26"/>
        </w:rPr>
        <w:t>September</w:t>
      </w:r>
      <w:r w:rsidR="00121BEB">
        <w:rPr>
          <w:b/>
          <w:i/>
          <w:sz w:val="28"/>
          <w:szCs w:val="26"/>
        </w:rPr>
        <w:t xml:space="preserve"> </w:t>
      </w:r>
      <w:r w:rsidR="001106EC">
        <w:rPr>
          <w:b/>
          <w:i/>
          <w:sz w:val="28"/>
          <w:szCs w:val="26"/>
        </w:rPr>
        <w:t>/</w:t>
      </w:r>
      <w:r w:rsidR="00271B16" w:rsidRPr="00271B16">
        <w:rPr>
          <w:b/>
          <w:i/>
          <w:sz w:val="28"/>
          <w:szCs w:val="26"/>
        </w:rPr>
        <w:t xml:space="preserve"> 20</w:t>
      </w:r>
      <w:r w:rsidR="00B650F4">
        <w:rPr>
          <w:b/>
          <w:i/>
          <w:sz w:val="28"/>
          <w:szCs w:val="26"/>
        </w:rPr>
        <w:t>21</w:t>
      </w:r>
    </w:p>
    <w:p w14:paraId="016A5EA1" w14:textId="77777777" w:rsidR="00E91B46" w:rsidRDefault="00E91B46" w:rsidP="0061392B">
      <w:pPr>
        <w:spacing w:line="360" w:lineRule="auto"/>
        <w:jc w:val="center"/>
        <w:rPr>
          <w:sz w:val="26"/>
          <w:szCs w:val="26"/>
        </w:rPr>
      </w:pPr>
    </w:p>
    <w:p w14:paraId="68BCEEA6" w14:textId="77777777" w:rsidR="00B650F4" w:rsidRDefault="00B650F4" w:rsidP="0061392B">
      <w:pPr>
        <w:spacing w:line="360" w:lineRule="auto"/>
        <w:jc w:val="center"/>
        <w:rPr>
          <w:sz w:val="26"/>
          <w:szCs w:val="26"/>
        </w:rPr>
      </w:pPr>
    </w:p>
    <w:p w14:paraId="331C3DEF" w14:textId="77777777" w:rsidR="00B650F4" w:rsidRPr="00427B91" w:rsidRDefault="00B650F4" w:rsidP="0061392B">
      <w:pPr>
        <w:spacing w:line="360" w:lineRule="auto"/>
        <w:jc w:val="center"/>
        <w:rPr>
          <w:sz w:val="26"/>
          <w:szCs w:val="26"/>
        </w:rPr>
      </w:pPr>
    </w:p>
    <w:p w14:paraId="5D80C0C8" w14:textId="61BAA695" w:rsidR="00831725" w:rsidRDefault="00B92FFD" w:rsidP="0061392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ACKNOWLEDGEMENT</w:t>
      </w:r>
    </w:p>
    <w:p w14:paraId="509592F8" w14:textId="15342311" w:rsidR="00805F39" w:rsidRDefault="00805F39" w:rsidP="0061392B">
      <w:pPr>
        <w:jc w:val="center"/>
        <w:rPr>
          <w:b/>
          <w:sz w:val="26"/>
          <w:szCs w:val="26"/>
        </w:rPr>
      </w:pPr>
    </w:p>
    <w:p w14:paraId="7C78429F" w14:textId="64CF58B9" w:rsidR="00805F39" w:rsidRPr="000F53E9" w:rsidRDefault="00805F39" w:rsidP="00805F39">
      <w:pPr>
        <w:jc w:val="left"/>
        <w:rPr>
          <w:bCs/>
          <w:sz w:val="26"/>
          <w:szCs w:val="26"/>
        </w:rPr>
      </w:pPr>
      <w:r w:rsidRPr="000F53E9">
        <w:rPr>
          <w:bCs/>
          <w:sz w:val="26"/>
          <w:szCs w:val="26"/>
        </w:rPr>
        <w:t xml:space="preserve">First of all, I would like to say thank you to </w:t>
      </w:r>
      <w:proofErr w:type="spellStart"/>
      <w:r w:rsidRPr="000F53E9">
        <w:rPr>
          <w:bCs/>
          <w:sz w:val="26"/>
          <w:szCs w:val="26"/>
        </w:rPr>
        <w:t>Codellub</w:t>
      </w:r>
      <w:proofErr w:type="spellEnd"/>
      <w:r w:rsidRPr="000F53E9">
        <w:rPr>
          <w:bCs/>
          <w:sz w:val="26"/>
          <w:szCs w:val="26"/>
        </w:rPr>
        <w:t xml:space="preserve"> company for giving me the opportunity to practice at the company </w:t>
      </w:r>
      <w:r w:rsidR="0041559E" w:rsidRPr="000F53E9">
        <w:rPr>
          <w:bCs/>
          <w:sz w:val="26"/>
          <w:szCs w:val="26"/>
        </w:rPr>
        <w:t>during the last two months</w:t>
      </w:r>
      <w:r w:rsidRPr="000F53E9">
        <w:rPr>
          <w:bCs/>
          <w:sz w:val="26"/>
          <w:szCs w:val="26"/>
        </w:rPr>
        <w:t>. Although I have not been able to come and work directly at the office, through the online internship process, I still feel that the working environment at the company is very sociable and enthusiastic.</w:t>
      </w:r>
    </w:p>
    <w:p w14:paraId="2CA0CC04" w14:textId="19AE2911" w:rsidR="00805F39" w:rsidRPr="000F53E9" w:rsidRDefault="00805F39" w:rsidP="00805F39">
      <w:pPr>
        <w:jc w:val="left"/>
        <w:rPr>
          <w:bCs/>
          <w:sz w:val="26"/>
          <w:szCs w:val="26"/>
        </w:rPr>
      </w:pPr>
      <w:r w:rsidRPr="000F53E9">
        <w:rPr>
          <w:bCs/>
          <w:sz w:val="26"/>
          <w:szCs w:val="26"/>
        </w:rPr>
        <w:t xml:space="preserve">Next, I would like to thank Mr. </w:t>
      </w:r>
      <w:proofErr w:type="spellStart"/>
      <w:r w:rsidRPr="000F53E9">
        <w:rPr>
          <w:bCs/>
          <w:sz w:val="26"/>
          <w:szCs w:val="26"/>
        </w:rPr>
        <w:t>Huy</w:t>
      </w:r>
      <w:proofErr w:type="spellEnd"/>
      <w:r w:rsidRPr="000F53E9">
        <w:rPr>
          <w:bCs/>
          <w:sz w:val="26"/>
          <w:szCs w:val="26"/>
        </w:rPr>
        <w:t xml:space="preserve">, </w:t>
      </w:r>
      <w:r w:rsidR="0041559E" w:rsidRPr="000F53E9">
        <w:rPr>
          <w:bCs/>
          <w:sz w:val="26"/>
          <w:szCs w:val="26"/>
        </w:rPr>
        <w:t>my</w:t>
      </w:r>
      <w:r w:rsidRPr="000F53E9">
        <w:rPr>
          <w:bCs/>
          <w:sz w:val="26"/>
          <w:szCs w:val="26"/>
        </w:rPr>
        <w:t xml:space="preserve"> mentor at the company for helping and guiding me during my internship at the company.</w:t>
      </w:r>
    </w:p>
    <w:p w14:paraId="0C31F708" w14:textId="06608871" w:rsidR="00805F39" w:rsidRPr="000F53E9" w:rsidRDefault="00805F39" w:rsidP="00805F39">
      <w:pPr>
        <w:jc w:val="left"/>
        <w:rPr>
          <w:bCs/>
          <w:sz w:val="26"/>
          <w:szCs w:val="26"/>
        </w:rPr>
      </w:pPr>
      <w:r w:rsidRPr="000F53E9">
        <w:rPr>
          <w:bCs/>
          <w:sz w:val="26"/>
          <w:szCs w:val="26"/>
        </w:rPr>
        <w:t xml:space="preserve">And lastly, I would like to thank PNV for giving me the opportunity to do an internship and experience the working environment at the company, </w:t>
      </w:r>
      <w:r w:rsidR="0041559E" w:rsidRPr="000F53E9">
        <w:rPr>
          <w:bCs/>
          <w:sz w:val="26"/>
          <w:szCs w:val="26"/>
        </w:rPr>
        <w:t xml:space="preserve">following up and sharing </w:t>
      </w:r>
      <w:r w:rsidRPr="000F53E9">
        <w:rPr>
          <w:bCs/>
          <w:sz w:val="26"/>
          <w:szCs w:val="26"/>
        </w:rPr>
        <w:t>useful information during this internship.</w:t>
      </w:r>
    </w:p>
    <w:p w14:paraId="2F709305" w14:textId="77777777" w:rsidR="0061392B" w:rsidRPr="00427B91" w:rsidRDefault="00831725" w:rsidP="0061392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230423">
        <w:rPr>
          <w:b/>
          <w:sz w:val="26"/>
          <w:szCs w:val="26"/>
        </w:rPr>
        <w:lastRenderedPageBreak/>
        <w:t>TABLE OF CONTENTS</w:t>
      </w:r>
    </w:p>
    <w:p w14:paraId="0CC502E8" w14:textId="77777777" w:rsidR="0061392B" w:rsidRPr="00427B91" w:rsidRDefault="0061392B" w:rsidP="0061392B">
      <w:pPr>
        <w:rPr>
          <w:sz w:val="26"/>
          <w:szCs w:val="26"/>
        </w:rPr>
      </w:pPr>
    </w:p>
    <w:p w14:paraId="7D0D3AD2" w14:textId="77777777" w:rsidR="0061392B" w:rsidRPr="00427B91" w:rsidRDefault="0061392B" w:rsidP="0061392B">
      <w:pPr>
        <w:rPr>
          <w:sz w:val="26"/>
          <w:szCs w:val="26"/>
        </w:rPr>
      </w:pPr>
    </w:p>
    <w:p w14:paraId="7F96817F" w14:textId="77777777" w:rsidR="0061392B" w:rsidRPr="00427B91" w:rsidRDefault="0061392B" w:rsidP="0061392B">
      <w:pPr>
        <w:rPr>
          <w:sz w:val="26"/>
          <w:szCs w:val="26"/>
        </w:rPr>
      </w:pPr>
    </w:p>
    <w:p w14:paraId="4BF2E50A" w14:textId="77777777" w:rsidR="0061392B" w:rsidRPr="00427B91" w:rsidRDefault="0061392B" w:rsidP="0061392B">
      <w:pPr>
        <w:rPr>
          <w:sz w:val="26"/>
          <w:szCs w:val="26"/>
        </w:rPr>
      </w:pPr>
    </w:p>
    <w:p w14:paraId="40498CDF" w14:textId="77777777" w:rsidR="0061392B" w:rsidRPr="00427B91" w:rsidRDefault="0061392B" w:rsidP="0061392B">
      <w:pPr>
        <w:rPr>
          <w:sz w:val="26"/>
          <w:szCs w:val="26"/>
        </w:rPr>
      </w:pPr>
    </w:p>
    <w:p w14:paraId="60AE117D" w14:textId="77777777" w:rsidR="0061392B" w:rsidRPr="00427B91" w:rsidRDefault="0061392B" w:rsidP="0061392B">
      <w:pPr>
        <w:rPr>
          <w:sz w:val="26"/>
          <w:szCs w:val="26"/>
        </w:rPr>
      </w:pPr>
    </w:p>
    <w:p w14:paraId="10E1D762" w14:textId="77777777" w:rsidR="0061392B" w:rsidRPr="00427B91" w:rsidRDefault="0061392B" w:rsidP="0061392B">
      <w:pPr>
        <w:rPr>
          <w:sz w:val="26"/>
          <w:szCs w:val="26"/>
        </w:rPr>
      </w:pPr>
    </w:p>
    <w:p w14:paraId="43107E74" w14:textId="77777777" w:rsidR="0061392B" w:rsidRPr="00427B91" w:rsidRDefault="0061392B" w:rsidP="0061392B">
      <w:pPr>
        <w:rPr>
          <w:sz w:val="26"/>
          <w:szCs w:val="26"/>
        </w:rPr>
      </w:pPr>
    </w:p>
    <w:p w14:paraId="6ACFF64A" w14:textId="47879327" w:rsidR="0077190D" w:rsidRPr="0077190D" w:rsidRDefault="0061392B" w:rsidP="0077190D">
      <w:pPr>
        <w:ind w:left="720"/>
        <w:rPr>
          <w:i/>
          <w:color w:val="FF0000"/>
        </w:rPr>
      </w:pPr>
      <w:r w:rsidRPr="00427B91">
        <w:br w:type="page"/>
      </w:r>
      <w:bookmarkStart w:id="0" w:name="_Toc346316121"/>
    </w:p>
    <w:p w14:paraId="47286008" w14:textId="77777777" w:rsidR="0077190D" w:rsidRDefault="0077190D" w:rsidP="0010684D"/>
    <w:p w14:paraId="046EFBB6" w14:textId="1D677ABA" w:rsidR="00057E37" w:rsidRDefault="00C32166" w:rsidP="00057E37">
      <w:pPr>
        <w:pStyle w:val="mcCp1"/>
      </w:pPr>
      <w:proofErr w:type="spellStart"/>
      <w:r w:rsidRPr="00C32166">
        <w:rPr>
          <w:lang w:val="fr-FR"/>
        </w:rPr>
        <w:t>Company</w:t>
      </w:r>
      <w:proofErr w:type="spellEnd"/>
      <w:r w:rsidRPr="00C32166">
        <w:rPr>
          <w:lang w:val="fr-FR"/>
        </w:rPr>
        <w:t xml:space="preserve"> </w:t>
      </w:r>
      <w:proofErr w:type="spellStart"/>
      <w:proofErr w:type="gramStart"/>
      <w:r w:rsidRPr="00C32166">
        <w:rPr>
          <w:lang w:val="fr-FR"/>
        </w:rPr>
        <w:t>presentation</w:t>
      </w:r>
      <w:proofErr w:type="spellEnd"/>
      <w:r w:rsidR="00054AC5" w:rsidRPr="00427B91">
        <w:t>:</w:t>
      </w:r>
      <w:proofErr w:type="gramEnd"/>
      <w:r w:rsidR="00054AC5" w:rsidRPr="00427B91">
        <w:t xml:space="preserve"> </w:t>
      </w:r>
      <w:bookmarkEnd w:id="0"/>
    </w:p>
    <w:p w14:paraId="21A2A296" w14:textId="6AADA468" w:rsidR="00492D22" w:rsidRDefault="00492D22" w:rsidP="00492D22">
      <w:pPr>
        <w:pStyle w:val="ListParagraph"/>
        <w:numPr>
          <w:ilvl w:val="0"/>
          <w:numId w:val="45"/>
        </w:numPr>
      </w:pPr>
      <w:r>
        <w:t xml:space="preserve">Company: </w:t>
      </w:r>
      <w:proofErr w:type="spellStart"/>
      <w:r w:rsidR="004B062F">
        <w:t>Codellub</w:t>
      </w:r>
      <w:proofErr w:type="spellEnd"/>
    </w:p>
    <w:p w14:paraId="774424E3" w14:textId="19DAE8BE" w:rsidR="00492D22" w:rsidRDefault="00492D22" w:rsidP="00492D22">
      <w:pPr>
        <w:pStyle w:val="ListParagraph"/>
        <w:numPr>
          <w:ilvl w:val="0"/>
          <w:numId w:val="45"/>
        </w:numPr>
      </w:pPr>
      <w:r>
        <w:t xml:space="preserve">CEO: Mr. </w:t>
      </w:r>
      <w:r w:rsidR="004B062F">
        <w:t xml:space="preserve">Vu </w:t>
      </w:r>
      <w:proofErr w:type="spellStart"/>
      <w:r w:rsidR="004B062F">
        <w:t>Quoc</w:t>
      </w:r>
      <w:proofErr w:type="spellEnd"/>
      <w:r w:rsidR="004B062F">
        <w:t xml:space="preserve"> </w:t>
      </w:r>
      <w:proofErr w:type="spellStart"/>
      <w:r w:rsidR="004B062F">
        <w:t>Huy</w:t>
      </w:r>
      <w:proofErr w:type="spellEnd"/>
    </w:p>
    <w:p w14:paraId="44549063" w14:textId="19B7F875" w:rsidR="00492D22" w:rsidRDefault="00492D22" w:rsidP="00492D22">
      <w:pPr>
        <w:pStyle w:val="ListParagraph"/>
        <w:numPr>
          <w:ilvl w:val="0"/>
          <w:numId w:val="45"/>
        </w:numPr>
      </w:pPr>
      <w:r>
        <w:t xml:space="preserve">Address: </w:t>
      </w:r>
      <w:r w:rsidR="00CE0A0A" w:rsidRPr="00CE0A0A">
        <w:t xml:space="preserve">Duong Lam street, </w:t>
      </w:r>
      <w:proofErr w:type="spellStart"/>
      <w:r w:rsidR="00CE0A0A" w:rsidRPr="00CE0A0A">
        <w:t>Nai</w:t>
      </w:r>
      <w:proofErr w:type="spellEnd"/>
      <w:r w:rsidR="00CE0A0A" w:rsidRPr="00CE0A0A">
        <w:t xml:space="preserve"> </w:t>
      </w:r>
      <w:proofErr w:type="spellStart"/>
      <w:r w:rsidR="00CE0A0A" w:rsidRPr="00CE0A0A">
        <w:t>Hien</w:t>
      </w:r>
      <w:proofErr w:type="spellEnd"/>
      <w:r w:rsidR="00CE0A0A" w:rsidRPr="00CE0A0A">
        <w:t xml:space="preserve"> Dong ward, Son </w:t>
      </w:r>
      <w:proofErr w:type="spellStart"/>
      <w:r w:rsidR="00CE0A0A" w:rsidRPr="00CE0A0A">
        <w:t>Tra</w:t>
      </w:r>
      <w:proofErr w:type="spellEnd"/>
      <w:r w:rsidR="00CE0A0A" w:rsidRPr="00CE0A0A">
        <w:t xml:space="preserve"> district, </w:t>
      </w:r>
      <w:proofErr w:type="spellStart"/>
      <w:r w:rsidR="00CE0A0A" w:rsidRPr="00CE0A0A">
        <w:t>Danang</w:t>
      </w:r>
      <w:proofErr w:type="spellEnd"/>
      <w:r w:rsidR="00CE0A0A" w:rsidRPr="00CE0A0A">
        <w:t>, Vietnam</w:t>
      </w:r>
    </w:p>
    <w:p w14:paraId="7B3411B5" w14:textId="45CDCB6C" w:rsidR="00492D22" w:rsidRDefault="00492D22" w:rsidP="00492D22">
      <w:pPr>
        <w:pStyle w:val="ListParagraph"/>
        <w:numPr>
          <w:ilvl w:val="0"/>
          <w:numId w:val="45"/>
        </w:numPr>
      </w:pPr>
      <w:r>
        <w:t xml:space="preserve">Tell: </w:t>
      </w:r>
      <w:r w:rsidR="000B3F63">
        <w:t>0</w:t>
      </w:r>
      <w:r w:rsidR="000B3F63" w:rsidRPr="000B3F63">
        <w:t>389986763</w:t>
      </w:r>
    </w:p>
    <w:p w14:paraId="1798549A" w14:textId="70CBCC99" w:rsidR="00492D22" w:rsidRDefault="00492D22" w:rsidP="00492D22">
      <w:pPr>
        <w:pStyle w:val="ListParagraph"/>
        <w:numPr>
          <w:ilvl w:val="0"/>
          <w:numId w:val="45"/>
        </w:numPr>
      </w:pPr>
      <w:r>
        <w:t xml:space="preserve">Email: </w:t>
      </w:r>
      <w:r w:rsidR="00CE0A0A" w:rsidRPr="00CE0A0A">
        <w:t>contact@codellub.com</w:t>
      </w:r>
    </w:p>
    <w:p w14:paraId="42FF4144" w14:textId="67B8AA84" w:rsidR="00492D22" w:rsidRDefault="00492D22" w:rsidP="00492D22">
      <w:pPr>
        <w:pStyle w:val="ListParagraph"/>
        <w:numPr>
          <w:ilvl w:val="0"/>
          <w:numId w:val="45"/>
        </w:numPr>
      </w:pPr>
      <w:r>
        <w:t>Website: http://</w:t>
      </w:r>
      <w:r w:rsidR="005D5B34">
        <w:t>codellub</w:t>
      </w:r>
      <w:r>
        <w:t>.</w:t>
      </w:r>
      <w:r w:rsidR="005D5B34">
        <w:t>com</w:t>
      </w:r>
      <w:r>
        <w:t>/</w:t>
      </w:r>
    </w:p>
    <w:p w14:paraId="25DC0006" w14:textId="1955BC28" w:rsidR="00942F05" w:rsidRDefault="00942F05" w:rsidP="00D72739">
      <w:pPr>
        <w:pStyle w:val="ListParagraph"/>
        <w:numPr>
          <w:ilvl w:val="0"/>
          <w:numId w:val="45"/>
        </w:numPr>
      </w:pPr>
      <w:proofErr w:type="spellStart"/>
      <w:r w:rsidRPr="00942F05">
        <w:t>Codellub</w:t>
      </w:r>
      <w:proofErr w:type="spellEnd"/>
      <w:r w:rsidRPr="00942F05">
        <w:t xml:space="preserve"> is an outsourcing company established at the end of 2019. The company provides services such as </w:t>
      </w:r>
      <w:r w:rsidR="00633BEF">
        <w:t>Software</w:t>
      </w:r>
      <w:r w:rsidR="00B5257B">
        <w:t xml:space="preserve"> </w:t>
      </w:r>
      <w:proofErr w:type="gramStart"/>
      <w:r w:rsidR="00B5257B" w:rsidRPr="00942F05">
        <w:t>outsourcing</w:t>
      </w:r>
      <w:r w:rsidR="00B5257B">
        <w:t xml:space="preserve"> </w:t>
      </w:r>
      <w:r w:rsidRPr="00942F05">
        <w:t>,</w:t>
      </w:r>
      <w:proofErr w:type="gramEnd"/>
      <w:r w:rsidRPr="00942F05">
        <w:t xml:space="preserve"> </w:t>
      </w:r>
      <w:r w:rsidR="00B5257B">
        <w:t xml:space="preserve">Web scraping </w:t>
      </w:r>
      <w:r w:rsidRPr="00942F05">
        <w:t xml:space="preserve"> and </w:t>
      </w:r>
      <w:r w:rsidR="00B5257B">
        <w:t xml:space="preserve">Website </w:t>
      </w:r>
      <w:r w:rsidRPr="00942F05">
        <w:t xml:space="preserve"> </w:t>
      </w:r>
      <w:r w:rsidR="00B5257B">
        <w:t>development</w:t>
      </w:r>
      <w:r w:rsidRPr="00942F05">
        <w:t xml:space="preserve"> which are gradually becoming trends as well as solutions for businesses shortage of human resources or need another unit with higher expertise to take over.</w:t>
      </w:r>
      <w:r w:rsidR="00633BEF">
        <w:t xml:space="preserve"> </w:t>
      </w:r>
      <w:r w:rsidR="00633BEF" w:rsidRPr="00633BEF">
        <w:t>Although newly established, the company always has the style of a professional company and always puts the quality of products, work and customers' trust first.</w:t>
      </w:r>
    </w:p>
    <w:p w14:paraId="57C09838" w14:textId="14ED27C4" w:rsidR="00D72739" w:rsidRDefault="00D72739" w:rsidP="00D72739">
      <w:pPr>
        <w:pStyle w:val="ListParagraph"/>
        <w:numPr>
          <w:ilvl w:val="0"/>
          <w:numId w:val="45"/>
        </w:numPr>
      </w:pPr>
      <w:r w:rsidRPr="00D72739">
        <w:t>According to the information shared from the mentor at the company, the company's human resources currently have 5 members and since its establishment until now, they are still working on a project with a partner.</w:t>
      </w:r>
      <w:r w:rsidR="004B062F">
        <w:t xml:space="preserve"> </w:t>
      </w:r>
      <w:r w:rsidR="004B062F" w:rsidRPr="004B062F">
        <w:t>The company is planning to expand and develop and work with more customers and businesses.</w:t>
      </w:r>
    </w:p>
    <w:p w14:paraId="234D5CC9" w14:textId="02948BEC" w:rsidR="00132859" w:rsidRDefault="00132859" w:rsidP="00EF0A72">
      <w:pPr>
        <w:pStyle w:val="ListParagraph"/>
        <w:numPr>
          <w:ilvl w:val="0"/>
          <w:numId w:val="45"/>
        </w:numPr>
      </w:pPr>
      <w:r>
        <w:t>Technologies: PHP</w:t>
      </w:r>
    </w:p>
    <w:p w14:paraId="69ED43D0" w14:textId="63B8E9E9" w:rsidR="00132859" w:rsidRDefault="00132859" w:rsidP="00132859">
      <w:pPr>
        <w:pStyle w:val="ListParagraph"/>
        <w:numPr>
          <w:ilvl w:val="0"/>
          <w:numId w:val="45"/>
        </w:numPr>
      </w:pPr>
      <w:r>
        <w:t>Time: From Monday to Friday</w:t>
      </w:r>
    </w:p>
    <w:p w14:paraId="4E4F76A0" w14:textId="77777777" w:rsidR="00132859" w:rsidRDefault="00132859" w:rsidP="00EF0A72">
      <w:pPr>
        <w:pStyle w:val="ListParagraph"/>
        <w:numPr>
          <w:ilvl w:val="1"/>
          <w:numId w:val="45"/>
        </w:numPr>
      </w:pPr>
      <w:r>
        <w:t>Morning: 8:00 am – 12:00 pm</w:t>
      </w:r>
    </w:p>
    <w:p w14:paraId="691B3A15" w14:textId="5986BFD3" w:rsidR="00132859" w:rsidRPr="00942F05" w:rsidRDefault="00132859" w:rsidP="00EF0A72">
      <w:pPr>
        <w:pStyle w:val="ListParagraph"/>
        <w:numPr>
          <w:ilvl w:val="1"/>
          <w:numId w:val="45"/>
        </w:numPr>
      </w:pPr>
      <w:r>
        <w:t>Afternoon: 1:00 pm – 5:00 pm</w:t>
      </w:r>
    </w:p>
    <w:p w14:paraId="512F3D9D" w14:textId="67DE165C" w:rsidR="00F37F28" w:rsidRPr="00057E37" w:rsidRDefault="00C32166" w:rsidP="00810FCC">
      <w:pPr>
        <w:pStyle w:val="mcCp1"/>
        <w:rPr>
          <w:color w:val="00B050"/>
        </w:rPr>
      </w:pPr>
      <w:r w:rsidRPr="00057E37">
        <w:br w:type="page"/>
      </w:r>
      <w:bookmarkStart w:id="1" w:name="_Toc346316127"/>
      <w:r w:rsidR="00750FAE" w:rsidRPr="00FF2911">
        <w:lastRenderedPageBreak/>
        <w:t>Internship</w:t>
      </w:r>
      <w:r w:rsidR="00CC7C94" w:rsidRPr="00FF2911">
        <w:t xml:space="preserve"> Presentation</w:t>
      </w:r>
      <w:r w:rsidR="00470F1D" w:rsidRPr="00FF2911">
        <w:t>:</w:t>
      </w:r>
      <w:bookmarkEnd w:id="1"/>
    </w:p>
    <w:p w14:paraId="1C5B7FFC" w14:textId="4E0CAD2D" w:rsidR="00CD4E08" w:rsidRDefault="00CD4E08" w:rsidP="00CD4E08">
      <w:pPr>
        <w:pStyle w:val="mcCp2"/>
        <w:spacing w:after="0"/>
      </w:pPr>
      <w:r w:rsidRPr="00FF2911">
        <w:t xml:space="preserve">Internship </w:t>
      </w:r>
      <w:r w:rsidR="00C31EE4" w:rsidRPr="00FF2911">
        <w:t>training</w:t>
      </w:r>
      <w:r w:rsidRPr="00FF2911">
        <w:t> </w:t>
      </w:r>
      <w:r w:rsidR="00C31EE4" w:rsidRPr="00FF2911">
        <w:t>plan</w:t>
      </w:r>
      <w:r w:rsidRPr="00FF2911">
        <w:t>:</w:t>
      </w:r>
      <w:r w:rsidR="00142050" w:rsidRPr="00FF2911">
        <w:t xml:space="preserve"> </w:t>
      </w:r>
    </w:p>
    <w:p w14:paraId="37DCBFD9" w14:textId="689B4461" w:rsidR="0079018B" w:rsidRDefault="0079018B" w:rsidP="0079018B">
      <w:pPr>
        <w:pStyle w:val="mcCp4"/>
      </w:pPr>
      <w:r w:rsidRPr="0079018B">
        <w:t>First plans</w:t>
      </w:r>
      <w:r>
        <w:t xml:space="preserve">: </w:t>
      </w:r>
    </w:p>
    <w:tbl>
      <w:tblPr>
        <w:tblStyle w:val="TableGrid"/>
        <w:tblpPr w:leftFromText="180" w:rightFromText="180" w:vertAnchor="text" w:horzAnchor="margin" w:tblpXSpec="center" w:tblpY="268"/>
        <w:tblW w:w="100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574"/>
        <w:gridCol w:w="1529"/>
        <w:gridCol w:w="1560"/>
        <w:gridCol w:w="1701"/>
      </w:tblGrid>
      <w:tr w:rsidR="00E56F29" w:rsidRPr="00913D67" w14:paraId="36A65486" w14:textId="77777777" w:rsidTr="00B8060B">
        <w:trPr>
          <w:cantSplit/>
          <w:trHeight w:val="231"/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78BF07D" w14:textId="087D5DD4" w:rsidR="00E56F29" w:rsidRPr="00985874" w:rsidRDefault="00147587" w:rsidP="00E56F2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Primary description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E95BE0F" w14:textId="39377CA4" w:rsidR="00E56F29" w:rsidRPr="00985874" w:rsidRDefault="006D4D65" w:rsidP="00E56F2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</w:t>
            </w:r>
            <w:r w:rsidRPr="006D4D65">
              <w:rPr>
                <w:b/>
                <w:sz w:val="26"/>
                <w:szCs w:val="26"/>
              </w:rPr>
              <w:t xml:space="preserve">xpectation </w:t>
            </w:r>
            <w:r w:rsidR="00E56F29" w:rsidRPr="0098587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>Outcome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1A90656" w14:textId="757799A6" w:rsidR="00E56F29" w:rsidRPr="00985874" w:rsidRDefault="006D4D65" w:rsidP="00E56F2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C64F6A0" w14:textId="39B2B075" w:rsidR="00E56F29" w:rsidRPr="00985874" w:rsidRDefault="006D4D65" w:rsidP="00E56F2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6D4D65">
              <w:rPr>
                <w:b/>
                <w:sz w:val="26"/>
                <w:szCs w:val="26"/>
              </w:rPr>
              <w:t>upervisor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8560263" w14:textId="329C7848" w:rsidR="00E56F29" w:rsidRPr="00985874" w:rsidRDefault="003549BF" w:rsidP="00E56F2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3549BF">
              <w:rPr>
                <w:b/>
                <w:sz w:val="26"/>
                <w:szCs w:val="26"/>
              </w:rPr>
              <w:t>chedule</w:t>
            </w:r>
          </w:p>
        </w:tc>
      </w:tr>
      <w:tr w:rsidR="00E56F29" w:rsidRPr="00913D67" w14:paraId="4FD99724" w14:textId="77777777" w:rsidTr="00B8060B">
        <w:trPr>
          <w:cantSplit/>
          <w:trHeight w:val="81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7A3D" w14:textId="77777777" w:rsidR="00E56F29" w:rsidRPr="00985874" w:rsidRDefault="00E56F29" w:rsidP="00E56F29">
            <w:pPr>
              <w:spacing w:after="12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PHP basic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3CAB" w14:textId="77777777" w:rsidR="00E56F29" w:rsidRPr="00985874" w:rsidRDefault="00E56F29" w:rsidP="00E56F29">
            <w:pPr>
              <w:pStyle w:val="ListParagraph"/>
              <w:ind w:left="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- </w:t>
            </w:r>
            <w:proofErr w:type="spellStart"/>
            <w:r w:rsidRPr="00985874">
              <w:rPr>
                <w:sz w:val="26"/>
                <w:szCs w:val="26"/>
              </w:rPr>
              <w:t>Understading</w:t>
            </w:r>
            <w:proofErr w:type="spellEnd"/>
            <w:r w:rsidRPr="00985874">
              <w:rPr>
                <w:sz w:val="26"/>
                <w:szCs w:val="26"/>
              </w:rPr>
              <w:t xml:space="preserve"> of PHP and OOP</w:t>
            </w:r>
          </w:p>
          <w:p w14:paraId="1E37430A" w14:textId="77777777" w:rsidR="00E56F29" w:rsidRPr="00985874" w:rsidRDefault="00E56F29" w:rsidP="00E56F29">
            <w:pPr>
              <w:pStyle w:val="ListParagraph"/>
              <w:ind w:left="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- Be ready for coding PHP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A515" w14:textId="3B95B96A" w:rsidR="00E56F29" w:rsidRPr="00F62047" w:rsidRDefault="00F62047" w:rsidP="00F62047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F62047">
              <w:rPr>
                <w:sz w:val="26"/>
                <w:szCs w:val="26"/>
              </w:rPr>
              <w:t>Junior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F74A" w14:textId="77777777" w:rsidR="00E56F29" w:rsidRPr="00985874" w:rsidRDefault="00E56F29" w:rsidP="00E56F29">
            <w:pPr>
              <w:spacing w:after="120"/>
              <w:jc w:val="center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Le </w:t>
            </w:r>
            <w:proofErr w:type="spellStart"/>
            <w:r w:rsidRPr="00985874">
              <w:rPr>
                <w:sz w:val="26"/>
                <w:szCs w:val="26"/>
              </w:rPr>
              <w:t>Duc</w:t>
            </w:r>
            <w:proofErr w:type="spellEnd"/>
            <w:r w:rsidRPr="00985874">
              <w:rPr>
                <w:sz w:val="26"/>
                <w:szCs w:val="26"/>
              </w:rPr>
              <w:t xml:space="preserve"> </w:t>
            </w:r>
            <w:proofErr w:type="spellStart"/>
            <w:r w:rsidRPr="00985874">
              <w:rPr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917F" w14:textId="77777777" w:rsidR="00E56F29" w:rsidRPr="00985874" w:rsidRDefault="00E56F29" w:rsidP="00E56F29">
            <w:pPr>
              <w:spacing w:after="12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12 Jul – 16 Jul</w:t>
            </w:r>
          </w:p>
        </w:tc>
      </w:tr>
      <w:tr w:rsidR="00E56F29" w:rsidRPr="00913D67" w14:paraId="06978E68" w14:textId="77777777" w:rsidTr="00B8060B">
        <w:trPr>
          <w:cantSplit/>
          <w:trHeight w:val="12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3065" w14:textId="77777777" w:rsidR="00E56F29" w:rsidRPr="00985874" w:rsidRDefault="00E56F29" w:rsidP="00E56F29">
            <w:pPr>
              <w:spacing w:after="120"/>
              <w:rPr>
                <w:sz w:val="26"/>
                <w:szCs w:val="26"/>
              </w:rPr>
            </w:pPr>
            <w:proofErr w:type="spellStart"/>
            <w:r w:rsidRPr="00985874">
              <w:rPr>
                <w:sz w:val="26"/>
                <w:szCs w:val="26"/>
              </w:rPr>
              <w:t>Wordpress</w:t>
            </w:r>
            <w:proofErr w:type="spellEnd"/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773F" w14:textId="4FFAAF61" w:rsidR="00E56F29" w:rsidRPr="00C262EB" w:rsidRDefault="00C262EB" w:rsidP="00C262EB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C262EB">
              <w:rPr>
                <w:sz w:val="26"/>
                <w:szCs w:val="26"/>
              </w:rPr>
              <w:t xml:space="preserve">Understanding of what is </w:t>
            </w:r>
            <w:proofErr w:type="spellStart"/>
            <w:r w:rsidR="00E56F29" w:rsidRPr="00C262EB">
              <w:rPr>
                <w:sz w:val="26"/>
                <w:szCs w:val="26"/>
              </w:rPr>
              <w:t>Wordpress</w:t>
            </w:r>
            <w:proofErr w:type="spellEnd"/>
          </w:p>
          <w:p w14:paraId="54AC7C95" w14:textId="1C6CDEDA" w:rsidR="00E56F29" w:rsidRPr="00C262EB" w:rsidRDefault="00C262EB" w:rsidP="00C262EB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C262EB">
              <w:rPr>
                <w:sz w:val="26"/>
                <w:szCs w:val="26"/>
              </w:rPr>
              <w:t xml:space="preserve">Can build a simple website by </w:t>
            </w:r>
            <w:proofErr w:type="spellStart"/>
            <w:r w:rsidR="00E56F29" w:rsidRPr="00C262EB">
              <w:rPr>
                <w:sz w:val="26"/>
                <w:szCs w:val="26"/>
              </w:rPr>
              <w:t>wordpress</w:t>
            </w:r>
            <w:proofErr w:type="spellEnd"/>
            <w:r w:rsidR="00E56F29" w:rsidRPr="00C262EB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5204" w14:textId="3173E41D" w:rsidR="00E56F29" w:rsidRPr="00F62047" w:rsidRDefault="00F62047" w:rsidP="00F62047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F62047">
              <w:rPr>
                <w:sz w:val="26"/>
                <w:szCs w:val="26"/>
              </w:rPr>
              <w:t>Junior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6741" w14:textId="77777777" w:rsidR="00E56F29" w:rsidRPr="00985874" w:rsidRDefault="00E56F29" w:rsidP="00E56F29">
            <w:pPr>
              <w:spacing w:after="120"/>
              <w:jc w:val="center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Le </w:t>
            </w:r>
            <w:proofErr w:type="spellStart"/>
            <w:r w:rsidRPr="00985874">
              <w:rPr>
                <w:sz w:val="26"/>
                <w:szCs w:val="26"/>
              </w:rPr>
              <w:t>Duc</w:t>
            </w:r>
            <w:proofErr w:type="spellEnd"/>
            <w:r w:rsidRPr="00985874">
              <w:rPr>
                <w:sz w:val="26"/>
                <w:szCs w:val="26"/>
              </w:rPr>
              <w:t xml:space="preserve"> </w:t>
            </w:r>
            <w:proofErr w:type="spellStart"/>
            <w:r w:rsidRPr="00985874">
              <w:rPr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EF93" w14:textId="3741D44A" w:rsidR="00E56F29" w:rsidRPr="003549BF" w:rsidRDefault="003549BF" w:rsidP="003549BF">
            <w:pPr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J</w:t>
            </w:r>
            <w:r w:rsidR="00E56F29" w:rsidRPr="003549BF">
              <w:rPr>
                <w:sz w:val="26"/>
                <w:szCs w:val="26"/>
              </w:rPr>
              <w:t xml:space="preserve">ul – 30 </w:t>
            </w:r>
            <w:r>
              <w:rPr>
                <w:sz w:val="26"/>
                <w:szCs w:val="26"/>
              </w:rPr>
              <w:t>J</w:t>
            </w:r>
            <w:r w:rsidR="00E56F29" w:rsidRPr="003549BF">
              <w:rPr>
                <w:sz w:val="26"/>
                <w:szCs w:val="26"/>
              </w:rPr>
              <w:t>ul</w:t>
            </w:r>
          </w:p>
        </w:tc>
      </w:tr>
      <w:tr w:rsidR="00E56F29" w:rsidRPr="00913D67" w14:paraId="0857C9D0" w14:textId="77777777" w:rsidTr="00B8060B">
        <w:trPr>
          <w:cantSplit/>
          <w:trHeight w:val="97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E180" w14:textId="4C21D382" w:rsidR="00E56F29" w:rsidRPr="00985874" w:rsidRDefault="00E56F29" w:rsidP="00E56F29">
            <w:pPr>
              <w:spacing w:after="12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Bu</w:t>
            </w:r>
            <w:r w:rsidR="00615B0F">
              <w:rPr>
                <w:sz w:val="26"/>
                <w:szCs w:val="26"/>
              </w:rPr>
              <w:t>il</w:t>
            </w:r>
            <w:r w:rsidRPr="00985874">
              <w:rPr>
                <w:sz w:val="26"/>
                <w:szCs w:val="26"/>
              </w:rPr>
              <w:t>ding</w:t>
            </w:r>
            <w:r w:rsidR="003549BF">
              <w:rPr>
                <w:sz w:val="26"/>
                <w:szCs w:val="26"/>
              </w:rPr>
              <w:t xml:space="preserve"> </w:t>
            </w:r>
            <w:r w:rsidRPr="00985874">
              <w:rPr>
                <w:sz w:val="26"/>
                <w:szCs w:val="26"/>
              </w:rPr>
              <w:t>website by PHP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F4C5" w14:textId="7BB898CA" w:rsidR="00E56F29" w:rsidRPr="00C262EB" w:rsidRDefault="00C262EB" w:rsidP="00C262EB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C262EB">
              <w:rPr>
                <w:sz w:val="26"/>
                <w:szCs w:val="26"/>
              </w:rPr>
              <w:t xml:space="preserve">Understanding of PHP frameworks which can be </w:t>
            </w:r>
            <w:proofErr w:type="spellStart"/>
            <w:r w:rsidR="00E56F29" w:rsidRPr="00C262EB">
              <w:rPr>
                <w:sz w:val="26"/>
                <w:szCs w:val="26"/>
              </w:rPr>
              <w:t>use</w:t>
            </w:r>
            <w:proofErr w:type="spellEnd"/>
            <w:r w:rsidR="00E56F29" w:rsidRPr="00C262EB">
              <w:rPr>
                <w:sz w:val="26"/>
                <w:szCs w:val="26"/>
              </w:rPr>
              <w:t xml:space="preserve"> to build website.</w:t>
            </w:r>
          </w:p>
          <w:p w14:paraId="7183FA69" w14:textId="185042BF" w:rsidR="00E56F29" w:rsidRPr="00C262EB" w:rsidRDefault="00C262EB" w:rsidP="00C262EB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C262EB">
              <w:rPr>
                <w:sz w:val="26"/>
                <w:szCs w:val="26"/>
              </w:rPr>
              <w:t>Understanding of MySQL or other database system</w:t>
            </w:r>
          </w:p>
          <w:p w14:paraId="6F2A8DF8" w14:textId="0EB3583B" w:rsidR="00E56F29" w:rsidRPr="00C262EB" w:rsidRDefault="00C262EB" w:rsidP="00C262EB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C262EB">
              <w:rPr>
                <w:sz w:val="26"/>
                <w:szCs w:val="26"/>
              </w:rPr>
              <w:t>Familiar with teamwork</w:t>
            </w:r>
          </w:p>
          <w:p w14:paraId="4E955ECD" w14:textId="2E4FB9BF" w:rsidR="00E56F29" w:rsidRPr="00C262EB" w:rsidRDefault="00C262EB" w:rsidP="00C262EB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C262EB">
              <w:rPr>
                <w:sz w:val="26"/>
                <w:szCs w:val="26"/>
              </w:rPr>
              <w:t>Familiar with communication in team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B41D" w14:textId="43303B4B" w:rsidR="00E56F29" w:rsidRPr="00F62047" w:rsidRDefault="00F62047" w:rsidP="00F62047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56F29" w:rsidRPr="00F62047">
              <w:rPr>
                <w:sz w:val="26"/>
                <w:szCs w:val="26"/>
              </w:rPr>
              <w:t>Intermediate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DFB" w14:textId="77777777" w:rsidR="00E56F29" w:rsidRPr="00985874" w:rsidRDefault="00E56F29" w:rsidP="00E56F29">
            <w:pPr>
              <w:spacing w:after="120"/>
              <w:jc w:val="center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Vu </w:t>
            </w:r>
            <w:proofErr w:type="spellStart"/>
            <w:r w:rsidRPr="00985874">
              <w:rPr>
                <w:sz w:val="26"/>
                <w:szCs w:val="26"/>
              </w:rPr>
              <w:t>Quoc</w:t>
            </w:r>
            <w:proofErr w:type="spellEnd"/>
            <w:r w:rsidRPr="00985874">
              <w:rPr>
                <w:sz w:val="26"/>
                <w:szCs w:val="26"/>
              </w:rPr>
              <w:t xml:space="preserve"> </w:t>
            </w:r>
            <w:proofErr w:type="spellStart"/>
            <w:r w:rsidRPr="00985874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9D0" w14:textId="77777777" w:rsidR="00E56F29" w:rsidRPr="00985874" w:rsidRDefault="00E56F29" w:rsidP="00E56F29">
            <w:pPr>
              <w:spacing w:after="12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02 Aug to the end</w:t>
            </w:r>
          </w:p>
        </w:tc>
      </w:tr>
    </w:tbl>
    <w:p w14:paraId="13A5FCA4" w14:textId="1E1A9B41" w:rsidR="00E56F29" w:rsidRDefault="00E56F29" w:rsidP="002C165F">
      <w:r>
        <w:tab/>
      </w:r>
      <w:r>
        <w:tab/>
      </w:r>
    </w:p>
    <w:p w14:paraId="2F6C3E58" w14:textId="3D1B7204" w:rsidR="002C165F" w:rsidRDefault="002C165F" w:rsidP="002C165F">
      <w:pPr>
        <w:pStyle w:val="mcCp4"/>
      </w:pPr>
      <w:r w:rsidRPr="002C165F">
        <w:t>Online internship plan</w:t>
      </w:r>
      <w:r w:rsidR="00CF3915">
        <w:t xml:space="preserve">s: </w:t>
      </w:r>
    </w:p>
    <w:tbl>
      <w:tblPr>
        <w:tblStyle w:val="TableGrid"/>
        <w:tblpPr w:leftFromText="180" w:rightFromText="180" w:vertAnchor="text" w:horzAnchor="margin" w:tblpXSpec="center" w:tblpY="268"/>
        <w:tblW w:w="100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574"/>
        <w:gridCol w:w="1529"/>
        <w:gridCol w:w="1560"/>
        <w:gridCol w:w="1701"/>
      </w:tblGrid>
      <w:tr w:rsidR="00CF3915" w:rsidRPr="00913D67" w14:paraId="1D9A5A7E" w14:textId="77777777" w:rsidTr="00B8060B">
        <w:trPr>
          <w:cantSplit/>
          <w:trHeight w:val="231"/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7E06DA5" w14:textId="77777777" w:rsidR="00CF3915" w:rsidRPr="00985874" w:rsidRDefault="00CF3915" w:rsidP="005255A1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Primary description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7DB2E21" w14:textId="77777777" w:rsidR="00CF3915" w:rsidRPr="00985874" w:rsidRDefault="00CF3915" w:rsidP="005255A1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</w:t>
            </w:r>
            <w:r w:rsidRPr="006D4D65">
              <w:rPr>
                <w:b/>
                <w:sz w:val="26"/>
                <w:szCs w:val="26"/>
              </w:rPr>
              <w:t xml:space="preserve">xpectation </w:t>
            </w:r>
            <w:r w:rsidRPr="0098587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>Outcome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E8583FF" w14:textId="77777777" w:rsidR="00CF3915" w:rsidRPr="00985874" w:rsidRDefault="00CF3915" w:rsidP="005255A1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325CFF1" w14:textId="77777777" w:rsidR="00CF3915" w:rsidRPr="00985874" w:rsidRDefault="00CF3915" w:rsidP="005255A1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6D4D65">
              <w:rPr>
                <w:b/>
                <w:sz w:val="26"/>
                <w:szCs w:val="26"/>
              </w:rPr>
              <w:t>upervisor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CA6FF3C" w14:textId="77777777" w:rsidR="00CF3915" w:rsidRPr="00985874" w:rsidRDefault="00CF3915" w:rsidP="005255A1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3549BF">
              <w:rPr>
                <w:b/>
                <w:sz w:val="26"/>
                <w:szCs w:val="26"/>
              </w:rPr>
              <w:t>chedule</w:t>
            </w:r>
          </w:p>
        </w:tc>
      </w:tr>
      <w:tr w:rsidR="00CF3915" w:rsidRPr="00913D67" w14:paraId="5520BE33" w14:textId="77777777" w:rsidTr="00B8060B">
        <w:trPr>
          <w:cantSplit/>
          <w:trHeight w:val="8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685E" w14:textId="77777777" w:rsidR="00CF3915" w:rsidRPr="00985874" w:rsidRDefault="00CF3915" w:rsidP="00551090">
            <w:pPr>
              <w:spacing w:after="120"/>
              <w:jc w:val="left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PHP basic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BAC4" w14:textId="77777777" w:rsidR="00CF3915" w:rsidRPr="00985874" w:rsidRDefault="00CF3915" w:rsidP="005255A1">
            <w:pPr>
              <w:pStyle w:val="ListParagraph"/>
              <w:ind w:left="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- </w:t>
            </w:r>
            <w:proofErr w:type="spellStart"/>
            <w:r w:rsidRPr="00985874">
              <w:rPr>
                <w:sz w:val="26"/>
                <w:szCs w:val="26"/>
              </w:rPr>
              <w:t>Understading</w:t>
            </w:r>
            <w:proofErr w:type="spellEnd"/>
            <w:r w:rsidRPr="00985874">
              <w:rPr>
                <w:sz w:val="26"/>
                <w:szCs w:val="26"/>
              </w:rPr>
              <w:t xml:space="preserve"> of PHP and OOP</w:t>
            </w:r>
          </w:p>
          <w:p w14:paraId="4B7791CC" w14:textId="77777777" w:rsidR="00CF3915" w:rsidRPr="00985874" w:rsidRDefault="00CF3915" w:rsidP="005255A1">
            <w:pPr>
              <w:pStyle w:val="ListParagraph"/>
              <w:ind w:left="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- Be ready for coding PHP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197A" w14:textId="79A4FD4F" w:rsidR="00CF3915" w:rsidRPr="00F62047" w:rsidRDefault="00F62047" w:rsidP="00F62047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F3915" w:rsidRPr="00F62047">
              <w:rPr>
                <w:sz w:val="26"/>
                <w:szCs w:val="26"/>
              </w:rPr>
              <w:t>Junior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2A0D" w14:textId="67DD67ED" w:rsidR="00CF3915" w:rsidRPr="00985874" w:rsidRDefault="00794AA1" w:rsidP="005255A1">
            <w:pPr>
              <w:spacing w:after="120"/>
              <w:jc w:val="center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Vu </w:t>
            </w:r>
            <w:proofErr w:type="spellStart"/>
            <w:r w:rsidRPr="00985874">
              <w:rPr>
                <w:sz w:val="26"/>
                <w:szCs w:val="26"/>
              </w:rPr>
              <w:t>Quoc</w:t>
            </w:r>
            <w:proofErr w:type="spellEnd"/>
            <w:r w:rsidRPr="00985874">
              <w:rPr>
                <w:sz w:val="26"/>
                <w:szCs w:val="26"/>
              </w:rPr>
              <w:t xml:space="preserve"> </w:t>
            </w:r>
            <w:proofErr w:type="spellStart"/>
            <w:r w:rsidRPr="00985874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E832" w14:textId="77777777" w:rsidR="00CF3915" w:rsidRPr="00985874" w:rsidRDefault="00CF3915" w:rsidP="005255A1">
            <w:pPr>
              <w:spacing w:after="12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12 Jul – 16 Jul</w:t>
            </w:r>
          </w:p>
        </w:tc>
      </w:tr>
      <w:tr w:rsidR="00CF3915" w:rsidRPr="00913D67" w14:paraId="305454CF" w14:textId="77777777" w:rsidTr="00B8060B">
        <w:trPr>
          <w:cantSplit/>
          <w:trHeight w:val="182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8411" w14:textId="075D164F" w:rsidR="00CF3915" w:rsidRPr="00985874" w:rsidRDefault="00CF3915" w:rsidP="00551090">
            <w:pPr>
              <w:spacing w:after="12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Selenium</w:t>
            </w:r>
            <w:r w:rsidR="00551090">
              <w:rPr>
                <w:sz w:val="26"/>
                <w:szCs w:val="26"/>
              </w:rPr>
              <w:t xml:space="preserve"> (</w:t>
            </w:r>
            <w:proofErr w:type="spellStart"/>
            <w:r w:rsidR="00551090">
              <w:rPr>
                <w:sz w:val="26"/>
                <w:szCs w:val="26"/>
              </w:rPr>
              <w:t>Webdriver</w:t>
            </w:r>
            <w:proofErr w:type="spellEnd"/>
            <w:r w:rsidR="00551090">
              <w:rPr>
                <w:sz w:val="26"/>
                <w:szCs w:val="26"/>
              </w:rPr>
              <w:t>)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5C56" w14:textId="68DF7352" w:rsidR="00CF3915" w:rsidRPr="00C262EB" w:rsidRDefault="00CF3915" w:rsidP="005255A1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C262EB">
              <w:rPr>
                <w:sz w:val="26"/>
                <w:szCs w:val="26"/>
              </w:rPr>
              <w:t xml:space="preserve">Understanding of what </w:t>
            </w:r>
            <w:proofErr w:type="gramStart"/>
            <w:r w:rsidRPr="00C262EB">
              <w:rPr>
                <w:sz w:val="26"/>
                <w:szCs w:val="26"/>
              </w:rPr>
              <w:t xml:space="preserve">is </w:t>
            </w:r>
            <w:r w:rsidR="002854C1">
              <w:t xml:space="preserve"> </w:t>
            </w:r>
            <w:r w:rsidR="002854C1" w:rsidRPr="002854C1">
              <w:rPr>
                <w:sz w:val="26"/>
                <w:szCs w:val="26"/>
              </w:rPr>
              <w:t>Selenium</w:t>
            </w:r>
            <w:proofErr w:type="gramEnd"/>
            <w:r w:rsidR="002854C1">
              <w:rPr>
                <w:sz w:val="26"/>
                <w:szCs w:val="26"/>
              </w:rPr>
              <w:t xml:space="preserve"> </w:t>
            </w:r>
          </w:p>
          <w:p w14:paraId="7753391D" w14:textId="3CCAA2B8" w:rsidR="00CF3915" w:rsidRPr="00C262EB" w:rsidRDefault="00CF3915" w:rsidP="005255A1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C262EB">
              <w:rPr>
                <w:sz w:val="26"/>
                <w:szCs w:val="26"/>
              </w:rPr>
              <w:t xml:space="preserve">Can </w:t>
            </w:r>
            <w:r w:rsidR="002854C1">
              <w:rPr>
                <w:sz w:val="26"/>
                <w:szCs w:val="26"/>
              </w:rPr>
              <w:t>run</w:t>
            </w:r>
            <w:r w:rsidRPr="00C262EB">
              <w:rPr>
                <w:sz w:val="26"/>
                <w:szCs w:val="26"/>
              </w:rPr>
              <w:t xml:space="preserve"> a simple website </w:t>
            </w:r>
            <w:r w:rsidR="002854C1">
              <w:rPr>
                <w:sz w:val="26"/>
                <w:szCs w:val="26"/>
              </w:rPr>
              <w:t>use</w:t>
            </w:r>
            <w:r w:rsidRPr="00C262EB">
              <w:rPr>
                <w:sz w:val="26"/>
                <w:szCs w:val="26"/>
              </w:rPr>
              <w:t xml:space="preserve"> </w:t>
            </w:r>
            <w:r w:rsidR="002854C1">
              <w:rPr>
                <w:sz w:val="26"/>
                <w:szCs w:val="26"/>
              </w:rPr>
              <w:t xml:space="preserve"> Selenium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00A0" w14:textId="20172C05" w:rsidR="00CF3915" w:rsidRPr="00F62047" w:rsidRDefault="00F62047" w:rsidP="00F62047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F3915" w:rsidRPr="00F62047">
              <w:rPr>
                <w:sz w:val="26"/>
                <w:szCs w:val="26"/>
              </w:rPr>
              <w:t>Junior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D3F7" w14:textId="69EFFF13" w:rsidR="00CF3915" w:rsidRPr="00985874" w:rsidRDefault="00794AA1" w:rsidP="005255A1">
            <w:pPr>
              <w:spacing w:after="120"/>
              <w:jc w:val="center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Vu </w:t>
            </w:r>
            <w:proofErr w:type="spellStart"/>
            <w:r w:rsidRPr="00985874">
              <w:rPr>
                <w:sz w:val="26"/>
                <w:szCs w:val="26"/>
              </w:rPr>
              <w:t>Quoc</w:t>
            </w:r>
            <w:proofErr w:type="spellEnd"/>
            <w:r w:rsidRPr="00985874">
              <w:rPr>
                <w:sz w:val="26"/>
                <w:szCs w:val="26"/>
              </w:rPr>
              <w:t xml:space="preserve"> </w:t>
            </w:r>
            <w:proofErr w:type="spellStart"/>
            <w:r w:rsidRPr="00985874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7C67" w14:textId="77777777" w:rsidR="00CF3915" w:rsidRPr="003549BF" w:rsidRDefault="00CF3915" w:rsidP="005255A1">
            <w:pPr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J</w:t>
            </w:r>
            <w:r w:rsidRPr="003549BF">
              <w:rPr>
                <w:sz w:val="26"/>
                <w:szCs w:val="26"/>
              </w:rPr>
              <w:t xml:space="preserve">ul – 30 </w:t>
            </w:r>
            <w:r>
              <w:rPr>
                <w:sz w:val="26"/>
                <w:szCs w:val="26"/>
              </w:rPr>
              <w:t>J</w:t>
            </w:r>
            <w:r w:rsidRPr="003549BF">
              <w:rPr>
                <w:sz w:val="26"/>
                <w:szCs w:val="26"/>
              </w:rPr>
              <w:t>ul</w:t>
            </w:r>
          </w:p>
        </w:tc>
      </w:tr>
      <w:tr w:rsidR="00CF3915" w:rsidRPr="00913D67" w14:paraId="56BB326B" w14:textId="77777777" w:rsidTr="00B8060B">
        <w:trPr>
          <w:cantSplit/>
          <w:trHeight w:val="97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576D" w14:textId="10463D67" w:rsidR="00CF3915" w:rsidRPr="00985874" w:rsidRDefault="00615B0F" w:rsidP="00794AA1">
            <w:pPr>
              <w:spacing w:after="120"/>
              <w:jc w:val="left"/>
              <w:rPr>
                <w:sz w:val="26"/>
                <w:szCs w:val="26"/>
              </w:rPr>
            </w:pPr>
            <w:r w:rsidRPr="00615B0F">
              <w:rPr>
                <w:sz w:val="26"/>
                <w:szCs w:val="26"/>
              </w:rPr>
              <w:t>Building application</w:t>
            </w:r>
            <w:r w:rsidR="00B62F96">
              <w:rPr>
                <w:sz w:val="26"/>
                <w:szCs w:val="26"/>
              </w:rPr>
              <w:t xml:space="preserve"> </w:t>
            </w:r>
            <w:r w:rsidR="00CF3915" w:rsidRPr="00985874">
              <w:rPr>
                <w:sz w:val="26"/>
                <w:szCs w:val="26"/>
              </w:rPr>
              <w:t>by PHP</w:t>
            </w:r>
            <w:r w:rsidR="00794AA1">
              <w:rPr>
                <w:sz w:val="26"/>
                <w:szCs w:val="26"/>
              </w:rPr>
              <w:t>-Selenium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BC59" w14:textId="77777777" w:rsidR="00CF3915" w:rsidRPr="00C262EB" w:rsidRDefault="00CF3915" w:rsidP="005255A1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C262EB">
              <w:rPr>
                <w:sz w:val="26"/>
                <w:szCs w:val="26"/>
              </w:rPr>
              <w:t xml:space="preserve">Understanding of PHP frameworks which can be </w:t>
            </w:r>
            <w:proofErr w:type="spellStart"/>
            <w:r w:rsidRPr="00C262EB">
              <w:rPr>
                <w:sz w:val="26"/>
                <w:szCs w:val="26"/>
              </w:rPr>
              <w:t>use</w:t>
            </w:r>
            <w:proofErr w:type="spellEnd"/>
            <w:r w:rsidRPr="00C262EB">
              <w:rPr>
                <w:sz w:val="26"/>
                <w:szCs w:val="26"/>
              </w:rPr>
              <w:t xml:space="preserve"> to build website.</w:t>
            </w:r>
          </w:p>
          <w:p w14:paraId="54F66B5E" w14:textId="77777777" w:rsidR="00CF3915" w:rsidRPr="00C262EB" w:rsidRDefault="00CF3915" w:rsidP="005255A1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C262EB">
              <w:rPr>
                <w:sz w:val="26"/>
                <w:szCs w:val="26"/>
              </w:rPr>
              <w:t>Familiar with teamwork</w:t>
            </w:r>
          </w:p>
          <w:p w14:paraId="0C81C9BF" w14:textId="77777777" w:rsidR="00CF3915" w:rsidRPr="00C262EB" w:rsidRDefault="00CF3915" w:rsidP="005255A1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C262EB">
              <w:rPr>
                <w:sz w:val="26"/>
                <w:szCs w:val="26"/>
              </w:rPr>
              <w:t>Familiar with communication in team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5AA2" w14:textId="13636F98" w:rsidR="00CF3915" w:rsidRPr="00F62047" w:rsidRDefault="00F62047" w:rsidP="00F62047">
            <w:pPr>
              <w:widowControl/>
              <w:tabs>
                <w:tab w:val="clear" w:pos="720"/>
                <w:tab w:val="clear" w:pos="1440"/>
                <w:tab w:val="clear" w:pos="2160"/>
                <w:tab w:val="clear" w:pos="4253"/>
                <w:tab w:val="clear" w:pos="8505"/>
              </w:tabs>
              <w:spacing w:before="0" w:after="120" w:line="24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F3915" w:rsidRPr="00F62047">
              <w:rPr>
                <w:sz w:val="26"/>
                <w:szCs w:val="26"/>
              </w:rPr>
              <w:t>Intermediate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E62C" w14:textId="77777777" w:rsidR="00CF3915" w:rsidRPr="00985874" w:rsidRDefault="00CF3915" w:rsidP="005255A1">
            <w:pPr>
              <w:spacing w:after="120"/>
              <w:jc w:val="center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 xml:space="preserve">Vu </w:t>
            </w:r>
            <w:proofErr w:type="spellStart"/>
            <w:r w:rsidRPr="00985874">
              <w:rPr>
                <w:sz w:val="26"/>
                <w:szCs w:val="26"/>
              </w:rPr>
              <w:t>Quoc</w:t>
            </w:r>
            <w:proofErr w:type="spellEnd"/>
            <w:r w:rsidRPr="00985874">
              <w:rPr>
                <w:sz w:val="26"/>
                <w:szCs w:val="26"/>
              </w:rPr>
              <w:t xml:space="preserve"> </w:t>
            </w:r>
            <w:proofErr w:type="spellStart"/>
            <w:r w:rsidRPr="00985874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005A" w14:textId="77777777" w:rsidR="00CF3915" w:rsidRPr="00985874" w:rsidRDefault="00CF3915" w:rsidP="005255A1">
            <w:pPr>
              <w:spacing w:after="120"/>
              <w:rPr>
                <w:sz w:val="26"/>
                <w:szCs w:val="26"/>
              </w:rPr>
            </w:pPr>
            <w:r w:rsidRPr="00985874">
              <w:rPr>
                <w:sz w:val="26"/>
                <w:szCs w:val="26"/>
              </w:rPr>
              <w:t>02 Aug to the end</w:t>
            </w:r>
          </w:p>
        </w:tc>
      </w:tr>
    </w:tbl>
    <w:p w14:paraId="60F1D0B4" w14:textId="77777777" w:rsidR="00CF3915" w:rsidRPr="00CF3915" w:rsidRDefault="00CF3915" w:rsidP="00CF3915"/>
    <w:p w14:paraId="61D9E928" w14:textId="77777777" w:rsidR="00E56F29" w:rsidRPr="008E6B46" w:rsidRDefault="00E56F29" w:rsidP="00E56F29">
      <w:pPr>
        <w:spacing w:after="120"/>
        <w:rPr>
          <w:rFonts w:ascii="Arial" w:hAnsi="Arial" w:cs="Arial"/>
        </w:rPr>
      </w:pPr>
    </w:p>
    <w:p w14:paraId="279B1907" w14:textId="11787444" w:rsidR="00E56F29" w:rsidRPr="00E56F29" w:rsidRDefault="00E56F29" w:rsidP="00E56F29"/>
    <w:p w14:paraId="7D49B91D" w14:textId="58B8171D" w:rsidR="00CD4E08" w:rsidRPr="00FF2911" w:rsidRDefault="00CD4E08" w:rsidP="00CD4E08">
      <w:pPr>
        <w:pStyle w:val="mcCp2"/>
        <w:spacing w:after="0"/>
      </w:pPr>
      <w:r w:rsidRPr="00FF2911">
        <w:t xml:space="preserve">Internship </w:t>
      </w:r>
      <w:proofErr w:type="gramStart"/>
      <w:r w:rsidR="00142050" w:rsidRPr="00FF2911">
        <w:t>project</w:t>
      </w:r>
      <w:r w:rsidRPr="00FF2911">
        <w:t> </w:t>
      </w:r>
      <w:r w:rsidR="00D73F62">
        <w:t>:</w:t>
      </w:r>
      <w:proofErr w:type="gramEnd"/>
    </w:p>
    <w:p w14:paraId="104F942F" w14:textId="28E6DABD" w:rsidR="00433FC3" w:rsidRPr="000F53E9" w:rsidRDefault="001D38FC" w:rsidP="00433FC3">
      <w:pPr>
        <w:numPr>
          <w:ilvl w:val="0"/>
          <w:numId w:val="39"/>
        </w:numPr>
        <w:rPr>
          <w:sz w:val="26"/>
          <w:szCs w:val="26"/>
        </w:rPr>
      </w:pPr>
      <w:r w:rsidRPr="001D38FC">
        <w:rPr>
          <w:sz w:val="26"/>
          <w:szCs w:val="26"/>
        </w:rPr>
        <w:t xml:space="preserve">Information about </w:t>
      </w:r>
      <w:r>
        <w:rPr>
          <w:sz w:val="26"/>
          <w:szCs w:val="26"/>
        </w:rPr>
        <w:t>s</w:t>
      </w:r>
      <w:r w:rsidR="00DA14B5" w:rsidRPr="00DA14B5">
        <w:rPr>
          <w:sz w:val="26"/>
          <w:szCs w:val="26"/>
        </w:rPr>
        <w:t xml:space="preserve">tudent </w:t>
      </w:r>
      <w:r w:rsidR="005E0EDA" w:rsidRPr="005E0EDA">
        <w:rPr>
          <w:sz w:val="26"/>
          <w:szCs w:val="26"/>
        </w:rPr>
        <w:t xml:space="preserve">application </w:t>
      </w:r>
      <w:r w:rsidR="00DA14B5" w:rsidRPr="00DA14B5">
        <w:rPr>
          <w:sz w:val="26"/>
          <w:szCs w:val="26"/>
        </w:rPr>
        <w:t>project</w:t>
      </w:r>
      <w:r w:rsidR="00433FC3" w:rsidRPr="000F53E9">
        <w:rPr>
          <w:sz w:val="26"/>
          <w:szCs w:val="26"/>
        </w:rPr>
        <w:t xml:space="preserve">: </w:t>
      </w:r>
    </w:p>
    <w:p w14:paraId="57F49249" w14:textId="274F53D3" w:rsidR="00433FC3" w:rsidRPr="001D38FC" w:rsidRDefault="005C3884" w:rsidP="001D38FC">
      <w:pPr>
        <w:numPr>
          <w:ilvl w:val="1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>PHP</w:t>
      </w:r>
      <w:r w:rsidR="006F2AB7">
        <w:rPr>
          <w:sz w:val="26"/>
          <w:szCs w:val="26"/>
        </w:rPr>
        <w:t>-Selenium</w:t>
      </w:r>
      <w:r>
        <w:rPr>
          <w:sz w:val="26"/>
          <w:szCs w:val="26"/>
        </w:rPr>
        <w:t xml:space="preserve"> project</w:t>
      </w:r>
      <w:r w:rsidR="00903EAD">
        <w:rPr>
          <w:sz w:val="26"/>
          <w:szCs w:val="26"/>
        </w:rPr>
        <w:t xml:space="preserve"> name</w:t>
      </w:r>
      <w:r w:rsidR="001D38FC">
        <w:rPr>
          <w:sz w:val="26"/>
          <w:szCs w:val="26"/>
        </w:rPr>
        <w:t xml:space="preserve">: </w:t>
      </w:r>
      <w:r w:rsidR="00FF0143" w:rsidRPr="001602D5">
        <w:rPr>
          <w:i/>
          <w:iCs/>
          <w:sz w:val="26"/>
          <w:szCs w:val="26"/>
        </w:rPr>
        <w:t>Internal timesheet management</w:t>
      </w:r>
      <w:r w:rsidR="00FE7F79" w:rsidRPr="001602D5">
        <w:rPr>
          <w:i/>
          <w:iCs/>
          <w:sz w:val="26"/>
          <w:szCs w:val="26"/>
        </w:rPr>
        <w:t xml:space="preserve"> system</w:t>
      </w:r>
    </w:p>
    <w:p w14:paraId="1B56AE21" w14:textId="1EFD56A0" w:rsidR="004C5349" w:rsidRPr="009146AA" w:rsidRDefault="004C5349" w:rsidP="009146AA">
      <w:pPr>
        <w:numPr>
          <w:ilvl w:val="1"/>
          <w:numId w:val="39"/>
        </w:numPr>
        <w:rPr>
          <w:sz w:val="26"/>
          <w:szCs w:val="26"/>
        </w:rPr>
      </w:pPr>
      <w:r w:rsidRPr="004C5349">
        <w:rPr>
          <w:sz w:val="26"/>
          <w:szCs w:val="26"/>
        </w:rPr>
        <w:t>Scope of use</w:t>
      </w:r>
      <w:r w:rsidR="009146AA">
        <w:rPr>
          <w:sz w:val="26"/>
          <w:szCs w:val="26"/>
        </w:rPr>
        <w:t xml:space="preserve">: </w:t>
      </w:r>
      <w:r w:rsidR="00D8464C" w:rsidRPr="009146AA">
        <w:rPr>
          <w:sz w:val="26"/>
          <w:szCs w:val="26"/>
        </w:rPr>
        <w:t>I</w:t>
      </w:r>
      <w:r w:rsidRPr="009146AA">
        <w:rPr>
          <w:sz w:val="26"/>
          <w:szCs w:val="26"/>
        </w:rPr>
        <w:t>nternal company</w:t>
      </w:r>
    </w:p>
    <w:p w14:paraId="1D1D432D" w14:textId="35DD75AF" w:rsidR="00D8464C" w:rsidRDefault="009146AA" w:rsidP="009146AA">
      <w:pPr>
        <w:numPr>
          <w:ilvl w:val="1"/>
          <w:numId w:val="39"/>
        </w:numPr>
        <w:rPr>
          <w:sz w:val="26"/>
          <w:szCs w:val="26"/>
        </w:rPr>
      </w:pPr>
      <w:r>
        <w:rPr>
          <w:rStyle w:val="fontstyle01"/>
        </w:rPr>
        <w:t>Team members: Ngu</w:t>
      </w:r>
      <w:bookmarkStart w:id="2" w:name="_GoBack"/>
      <w:bookmarkEnd w:id="2"/>
      <w:r>
        <w:rPr>
          <w:rStyle w:val="fontstyle01"/>
        </w:rPr>
        <w:t xml:space="preserve">yen Hoang </w:t>
      </w:r>
      <w:proofErr w:type="spellStart"/>
      <w:r>
        <w:rPr>
          <w:rStyle w:val="fontstyle01"/>
        </w:rPr>
        <w:t>Huan</w:t>
      </w:r>
      <w:proofErr w:type="spellEnd"/>
      <w:r>
        <w:rPr>
          <w:rStyle w:val="fontstyle01"/>
        </w:rPr>
        <w:t xml:space="preserve">, Ho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Hang</w:t>
      </w:r>
    </w:p>
    <w:p w14:paraId="0BABF112" w14:textId="783677ED" w:rsidR="00100BC6" w:rsidRDefault="00841E5B" w:rsidP="001602D5">
      <w:pPr>
        <w:numPr>
          <w:ilvl w:val="1"/>
          <w:numId w:val="39"/>
        </w:numPr>
        <w:rPr>
          <w:sz w:val="26"/>
          <w:szCs w:val="26"/>
        </w:rPr>
      </w:pPr>
      <w:r w:rsidRPr="00841E5B">
        <w:rPr>
          <w:sz w:val="26"/>
          <w:szCs w:val="26"/>
        </w:rPr>
        <w:t>Project time</w:t>
      </w:r>
      <w:r w:rsidR="001602D5">
        <w:rPr>
          <w:sz w:val="26"/>
          <w:szCs w:val="26"/>
        </w:rPr>
        <w:t xml:space="preserve">: </w:t>
      </w:r>
      <w:r w:rsidR="00100BC6" w:rsidRPr="001602D5">
        <w:rPr>
          <w:sz w:val="26"/>
          <w:szCs w:val="26"/>
        </w:rPr>
        <w:t xml:space="preserve">1 </w:t>
      </w:r>
      <w:proofErr w:type="spellStart"/>
      <w:r w:rsidR="00100BC6" w:rsidRPr="001602D5">
        <w:rPr>
          <w:sz w:val="26"/>
          <w:szCs w:val="26"/>
        </w:rPr>
        <w:t>mont</w:t>
      </w:r>
      <w:r w:rsidR="00081038">
        <w:rPr>
          <w:sz w:val="26"/>
          <w:szCs w:val="26"/>
        </w:rPr>
        <w:t>l</w:t>
      </w:r>
      <w:r w:rsidR="00100BC6" w:rsidRPr="001602D5">
        <w:rPr>
          <w:sz w:val="26"/>
          <w:szCs w:val="26"/>
        </w:rPr>
        <w:t>h</w:t>
      </w:r>
      <w:proofErr w:type="spellEnd"/>
    </w:p>
    <w:p w14:paraId="28F23F75" w14:textId="1D85A02A" w:rsidR="002469DF" w:rsidRDefault="002469DF" w:rsidP="002469DF">
      <w:pPr>
        <w:numPr>
          <w:ilvl w:val="1"/>
          <w:numId w:val="39"/>
        </w:numPr>
        <w:rPr>
          <w:sz w:val="26"/>
          <w:szCs w:val="26"/>
        </w:rPr>
      </w:pPr>
      <w:r w:rsidRPr="000F53E9">
        <w:rPr>
          <w:sz w:val="26"/>
          <w:szCs w:val="26"/>
        </w:rPr>
        <w:t>Technologies</w:t>
      </w:r>
      <w:r w:rsidR="00C34C38">
        <w:rPr>
          <w:sz w:val="26"/>
          <w:szCs w:val="26"/>
        </w:rPr>
        <w:t>:</w:t>
      </w:r>
    </w:p>
    <w:p w14:paraId="7CD38689" w14:textId="77777777" w:rsidR="00C34C38" w:rsidRDefault="002469DF" w:rsidP="002469DF">
      <w:pPr>
        <w:numPr>
          <w:ilvl w:val="2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Pr="000F53E9">
        <w:rPr>
          <w:sz w:val="26"/>
          <w:szCs w:val="26"/>
        </w:rPr>
        <w:t>elenium</w:t>
      </w:r>
      <w:r>
        <w:rPr>
          <w:sz w:val="26"/>
          <w:szCs w:val="26"/>
        </w:rPr>
        <w:t xml:space="preserve"> </w:t>
      </w:r>
      <w:r w:rsidRPr="000F53E9">
        <w:rPr>
          <w:sz w:val="26"/>
          <w:szCs w:val="26"/>
        </w:rPr>
        <w:t>(</w:t>
      </w:r>
      <w:proofErr w:type="spellStart"/>
      <w:r w:rsidRPr="000F53E9">
        <w:rPr>
          <w:sz w:val="26"/>
          <w:szCs w:val="26"/>
        </w:rPr>
        <w:t>webdriver</w:t>
      </w:r>
      <w:proofErr w:type="spellEnd"/>
      <w:r w:rsidRPr="000F53E9">
        <w:rPr>
          <w:sz w:val="26"/>
          <w:szCs w:val="26"/>
        </w:rPr>
        <w:t xml:space="preserve">) </w:t>
      </w:r>
    </w:p>
    <w:p w14:paraId="2FB5B450" w14:textId="338C4C7C" w:rsidR="005E28F9" w:rsidRDefault="002469DF" w:rsidP="002469DF">
      <w:pPr>
        <w:numPr>
          <w:ilvl w:val="2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>PHP</w:t>
      </w:r>
    </w:p>
    <w:p w14:paraId="285F1348" w14:textId="7718CC1D" w:rsidR="008F41C5" w:rsidRDefault="00A14EFE" w:rsidP="00A14EFE">
      <w:pPr>
        <w:numPr>
          <w:ilvl w:val="1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>Tools:</w:t>
      </w:r>
    </w:p>
    <w:p w14:paraId="42A9377D" w14:textId="3F27B138" w:rsidR="00A14EFE" w:rsidRDefault="00A14EFE" w:rsidP="00A14EFE">
      <w:pPr>
        <w:numPr>
          <w:ilvl w:val="2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Visua</w:t>
      </w:r>
      <w:proofErr w:type="spellEnd"/>
      <w:r>
        <w:rPr>
          <w:sz w:val="26"/>
          <w:szCs w:val="26"/>
        </w:rPr>
        <w:t xml:space="preserve"> Studio Code</w:t>
      </w:r>
    </w:p>
    <w:p w14:paraId="0D5B6B60" w14:textId="5223CE2B" w:rsidR="00A14EFE" w:rsidRDefault="00A14EFE" w:rsidP="00A14EFE">
      <w:pPr>
        <w:numPr>
          <w:ilvl w:val="2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Xampp</w:t>
      </w:r>
      <w:proofErr w:type="spellEnd"/>
    </w:p>
    <w:p w14:paraId="5EBEA098" w14:textId="1EA44C60" w:rsidR="00A14EFE" w:rsidRDefault="00A14EFE" w:rsidP="003F3E62">
      <w:pPr>
        <w:numPr>
          <w:ilvl w:val="2"/>
          <w:numId w:val="3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Chromedriver</w:t>
      </w:r>
      <w:proofErr w:type="spellEnd"/>
    </w:p>
    <w:p w14:paraId="649C833C" w14:textId="54F05972" w:rsidR="00D81805" w:rsidRPr="00D81805" w:rsidRDefault="00D81805" w:rsidP="00D81805">
      <w:pPr>
        <w:numPr>
          <w:ilvl w:val="0"/>
          <w:numId w:val="39"/>
        </w:numPr>
        <w:rPr>
          <w:sz w:val="26"/>
          <w:szCs w:val="26"/>
        </w:rPr>
      </w:pPr>
      <w:r w:rsidRPr="00D81805">
        <w:rPr>
          <w:sz w:val="26"/>
          <w:szCs w:val="26"/>
        </w:rPr>
        <w:t>Detail about project:</w:t>
      </w:r>
    </w:p>
    <w:p w14:paraId="63638650" w14:textId="07C5B530" w:rsidR="00D81805" w:rsidRPr="00D81805" w:rsidRDefault="00D81805" w:rsidP="00D81805">
      <w:pPr>
        <w:numPr>
          <w:ilvl w:val="1"/>
          <w:numId w:val="39"/>
        </w:numPr>
        <w:rPr>
          <w:sz w:val="26"/>
          <w:szCs w:val="26"/>
        </w:rPr>
      </w:pPr>
      <w:r w:rsidRPr="00D81805">
        <w:rPr>
          <w:sz w:val="26"/>
          <w:szCs w:val="26"/>
        </w:rPr>
        <w:t xml:space="preserve">This is an </w:t>
      </w:r>
      <w:r w:rsidR="00EB58D6" w:rsidRPr="005E0EDA">
        <w:rPr>
          <w:sz w:val="26"/>
          <w:szCs w:val="26"/>
        </w:rPr>
        <w:t>application</w:t>
      </w:r>
    </w:p>
    <w:p w14:paraId="7C248C04" w14:textId="6AE04FA8" w:rsidR="00D81805" w:rsidRPr="00D81805" w:rsidRDefault="00D81805" w:rsidP="00D81805">
      <w:pPr>
        <w:numPr>
          <w:ilvl w:val="1"/>
          <w:numId w:val="39"/>
        </w:numPr>
        <w:rPr>
          <w:sz w:val="26"/>
          <w:szCs w:val="26"/>
        </w:rPr>
      </w:pPr>
      <w:r w:rsidRPr="00D81805">
        <w:rPr>
          <w:sz w:val="26"/>
          <w:szCs w:val="26"/>
        </w:rPr>
        <w:t xml:space="preserve">Our application </w:t>
      </w:r>
      <w:proofErr w:type="gramStart"/>
      <w:r w:rsidRPr="00D81805">
        <w:rPr>
          <w:sz w:val="26"/>
          <w:szCs w:val="26"/>
        </w:rPr>
        <w:t>have</w:t>
      </w:r>
      <w:proofErr w:type="gramEnd"/>
      <w:r w:rsidRPr="00D81805">
        <w:rPr>
          <w:sz w:val="26"/>
          <w:szCs w:val="26"/>
        </w:rPr>
        <w:t xml:space="preserve"> </w:t>
      </w:r>
      <w:r w:rsidR="001B344D">
        <w:rPr>
          <w:sz w:val="26"/>
          <w:szCs w:val="26"/>
        </w:rPr>
        <w:t>1</w:t>
      </w:r>
      <w:r w:rsidRPr="00D81805">
        <w:rPr>
          <w:sz w:val="26"/>
          <w:szCs w:val="26"/>
        </w:rPr>
        <w:t xml:space="preserve"> modules: </w:t>
      </w:r>
      <w:r w:rsidR="004A4CAD">
        <w:rPr>
          <w:sz w:val="26"/>
          <w:szCs w:val="26"/>
        </w:rPr>
        <w:t>User</w:t>
      </w:r>
    </w:p>
    <w:p w14:paraId="5939752C" w14:textId="3B60EA3A" w:rsidR="00BD352B" w:rsidRDefault="001A63EF" w:rsidP="0036112E">
      <w:pPr>
        <w:numPr>
          <w:ilvl w:val="1"/>
          <w:numId w:val="39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User</w:t>
      </w:r>
      <w:r w:rsidR="00D81805" w:rsidRPr="0036112E">
        <w:rPr>
          <w:sz w:val="26"/>
          <w:szCs w:val="26"/>
          <w:lang w:val="fr-FR"/>
        </w:rPr>
        <w:t xml:space="preserve"> </w:t>
      </w:r>
      <w:proofErr w:type="gramStart"/>
      <w:r w:rsidR="00D81805" w:rsidRPr="0036112E">
        <w:rPr>
          <w:sz w:val="26"/>
          <w:szCs w:val="26"/>
          <w:lang w:val="fr-FR"/>
        </w:rPr>
        <w:t>pages:</w:t>
      </w:r>
      <w:proofErr w:type="gramEnd"/>
      <w:r w:rsidR="00D81805" w:rsidRPr="0036112E">
        <w:rPr>
          <w:sz w:val="26"/>
          <w:szCs w:val="26"/>
          <w:lang w:val="fr-FR"/>
        </w:rPr>
        <w:t xml:space="preserve"> </w:t>
      </w:r>
    </w:p>
    <w:p w14:paraId="7F62669A" w14:textId="4B9CCD46" w:rsidR="00BD352B" w:rsidRDefault="00BD352B" w:rsidP="00BD352B">
      <w:pPr>
        <w:numPr>
          <w:ilvl w:val="2"/>
          <w:numId w:val="39"/>
        </w:numPr>
        <w:rPr>
          <w:sz w:val="26"/>
          <w:szCs w:val="26"/>
          <w:lang w:val="fr-F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006A7548" wp14:editId="387D22F0">
            <wp:simplePos x="0" y="0"/>
            <wp:positionH relativeFrom="margin">
              <wp:align>left</wp:align>
            </wp:positionH>
            <wp:positionV relativeFrom="paragraph">
              <wp:posOffset>255792</wp:posOffset>
            </wp:positionV>
            <wp:extent cx="5401945" cy="289687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B1E" w:rsidRPr="0036112E">
        <w:rPr>
          <w:sz w:val="26"/>
          <w:szCs w:val="26"/>
          <w:lang w:val="fr-FR"/>
        </w:rPr>
        <w:t>Dashboard</w:t>
      </w:r>
    </w:p>
    <w:p w14:paraId="63FBD0D8" w14:textId="4E87EAD9" w:rsidR="00BD352B" w:rsidRDefault="00630291" w:rsidP="00630291">
      <w:pPr>
        <w:widowControl/>
        <w:tabs>
          <w:tab w:val="clear" w:pos="720"/>
          <w:tab w:val="clear" w:pos="1440"/>
          <w:tab w:val="clear" w:pos="2160"/>
          <w:tab w:val="clear" w:pos="4253"/>
          <w:tab w:val="clear" w:pos="8505"/>
        </w:tabs>
        <w:spacing w:before="0" w:after="0" w:line="240" w:lineRule="auto"/>
        <w:jc w:val="left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br w:type="page"/>
      </w:r>
    </w:p>
    <w:p w14:paraId="4492B5C2" w14:textId="33B22D0D" w:rsidR="00BD352B" w:rsidRDefault="0036112E" w:rsidP="00BD352B">
      <w:pPr>
        <w:numPr>
          <w:ilvl w:val="2"/>
          <w:numId w:val="39"/>
        </w:numPr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lastRenderedPageBreak/>
        <w:t>Member</w:t>
      </w:r>
      <w:proofErr w:type="spellEnd"/>
      <w:r w:rsidR="00D81805" w:rsidRPr="0036112E">
        <w:rPr>
          <w:sz w:val="26"/>
          <w:szCs w:val="26"/>
          <w:lang w:val="fr-FR"/>
        </w:rPr>
        <w:t xml:space="preserve"> manage</w:t>
      </w:r>
    </w:p>
    <w:p w14:paraId="5522AB6B" w14:textId="77777777" w:rsidR="00BD352B" w:rsidRDefault="00BD352B" w:rsidP="00BD352B">
      <w:pPr>
        <w:pStyle w:val="ListParagraph"/>
        <w:rPr>
          <w:sz w:val="26"/>
          <w:szCs w:val="26"/>
          <w:lang w:val="fr-FR"/>
        </w:rPr>
      </w:pPr>
    </w:p>
    <w:p w14:paraId="557719B9" w14:textId="3EECBD93" w:rsidR="00BD352B" w:rsidRDefault="00096573" w:rsidP="00096573">
      <w:pPr>
        <w:rPr>
          <w:sz w:val="26"/>
          <w:szCs w:val="26"/>
          <w:lang w:val="fr-F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1B317AF5" wp14:editId="15A5B8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79720" cy="2885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74" cy="290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6D8D9" w14:textId="2B448654" w:rsidR="00D81805" w:rsidRPr="00630291" w:rsidRDefault="00630291" w:rsidP="00BD352B">
      <w:pPr>
        <w:numPr>
          <w:ilvl w:val="2"/>
          <w:numId w:val="39"/>
        </w:numPr>
        <w:rPr>
          <w:sz w:val="26"/>
          <w:szCs w:val="26"/>
          <w:lang w:val="fr-F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800" behindDoc="0" locked="0" layoutInCell="1" allowOverlap="1" wp14:anchorId="5D02E602" wp14:editId="714BEE4A">
            <wp:simplePos x="0" y="0"/>
            <wp:positionH relativeFrom="margin">
              <wp:align>left</wp:align>
            </wp:positionH>
            <wp:positionV relativeFrom="paragraph">
              <wp:posOffset>293836</wp:posOffset>
            </wp:positionV>
            <wp:extent cx="5377180" cy="2884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00" cy="289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12E" w:rsidRPr="0036112E">
        <w:rPr>
          <w:sz w:val="26"/>
          <w:szCs w:val="26"/>
          <w:lang w:val="fr-FR"/>
        </w:rPr>
        <w:t>Profile</w:t>
      </w:r>
      <w:r w:rsidR="00D81805" w:rsidRPr="0036112E">
        <w:rPr>
          <w:sz w:val="26"/>
          <w:szCs w:val="26"/>
          <w:lang w:val="fr-FR"/>
        </w:rPr>
        <w:t xml:space="preserve"> </w:t>
      </w:r>
      <w:r w:rsidR="00D81805" w:rsidRPr="0036112E">
        <w:rPr>
          <w:sz w:val="26"/>
          <w:szCs w:val="26"/>
        </w:rPr>
        <w:t>manage</w:t>
      </w:r>
    </w:p>
    <w:p w14:paraId="5010D57F" w14:textId="34B1FD05" w:rsidR="00630291" w:rsidRPr="00B0538D" w:rsidRDefault="00630291" w:rsidP="00630291">
      <w:pPr>
        <w:ind w:left="2160"/>
        <w:rPr>
          <w:sz w:val="26"/>
          <w:szCs w:val="26"/>
          <w:lang w:val="fr-FR"/>
        </w:rPr>
      </w:pPr>
    </w:p>
    <w:p w14:paraId="6026A7E5" w14:textId="77777777" w:rsidR="002B2BF0" w:rsidRDefault="002B2BF0">
      <w:pPr>
        <w:widowControl/>
        <w:tabs>
          <w:tab w:val="clear" w:pos="720"/>
          <w:tab w:val="clear" w:pos="1440"/>
          <w:tab w:val="clear" w:pos="2160"/>
          <w:tab w:val="clear" w:pos="4253"/>
          <w:tab w:val="clear" w:pos="8505"/>
        </w:tabs>
        <w:spacing w:before="0"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448FEEC" w14:textId="12CF3E37" w:rsidR="00B0538D" w:rsidRPr="00B0538D" w:rsidRDefault="00B0538D" w:rsidP="0036112E">
      <w:pPr>
        <w:numPr>
          <w:ilvl w:val="1"/>
          <w:numId w:val="39"/>
        </w:numPr>
        <w:rPr>
          <w:sz w:val="26"/>
          <w:szCs w:val="26"/>
          <w:lang w:val="fr-FR"/>
        </w:rPr>
      </w:pPr>
      <w:r>
        <w:rPr>
          <w:sz w:val="26"/>
          <w:szCs w:val="26"/>
        </w:rPr>
        <w:lastRenderedPageBreak/>
        <w:t xml:space="preserve">Functions: </w:t>
      </w:r>
    </w:p>
    <w:p w14:paraId="61B9A8C2" w14:textId="0D082340" w:rsidR="00460B63" w:rsidRDefault="00DE73B8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848" behindDoc="0" locked="0" layoutInCell="1" allowOverlap="1" wp14:anchorId="7D5833BF" wp14:editId="1E18AFFB">
            <wp:simplePos x="0" y="0"/>
            <wp:positionH relativeFrom="column">
              <wp:posOffset>2602865</wp:posOffset>
            </wp:positionH>
            <wp:positionV relativeFrom="paragraph">
              <wp:posOffset>441325</wp:posOffset>
            </wp:positionV>
            <wp:extent cx="2713355" cy="33356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DAC">
        <w:rPr>
          <w:noProof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0CD99B9C" wp14:editId="42A76584">
            <wp:simplePos x="0" y="0"/>
            <wp:positionH relativeFrom="margin">
              <wp:align>left</wp:align>
            </wp:positionH>
            <wp:positionV relativeFrom="paragraph">
              <wp:posOffset>445463</wp:posOffset>
            </wp:positionV>
            <wp:extent cx="2691130" cy="23634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94" cy="23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B63">
        <w:rPr>
          <w:sz w:val="26"/>
          <w:szCs w:val="26"/>
        </w:rPr>
        <w:t>Login / Sign up</w:t>
      </w:r>
    </w:p>
    <w:p w14:paraId="6CAEB21D" w14:textId="5D75D8B9" w:rsidR="00460B63" w:rsidRDefault="00460B63" w:rsidP="003E3DAC">
      <w:pPr>
        <w:ind w:left="2160"/>
        <w:rPr>
          <w:sz w:val="26"/>
          <w:szCs w:val="26"/>
        </w:rPr>
      </w:pPr>
    </w:p>
    <w:p w14:paraId="0B0D28B9" w14:textId="187CD19E" w:rsidR="00B0538D" w:rsidRDefault="00DE73B8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872" behindDoc="0" locked="0" layoutInCell="1" allowOverlap="1" wp14:anchorId="3D1969E5" wp14:editId="615A61DD">
            <wp:simplePos x="0" y="0"/>
            <wp:positionH relativeFrom="margin">
              <wp:align>right</wp:align>
            </wp:positionH>
            <wp:positionV relativeFrom="paragraph">
              <wp:posOffset>279543</wp:posOffset>
            </wp:positionV>
            <wp:extent cx="5405120" cy="3045460"/>
            <wp:effectExtent l="0" t="0" r="508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22" cy="305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439" w:rsidRPr="004A4CAD">
        <w:rPr>
          <w:sz w:val="26"/>
          <w:szCs w:val="26"/>
        </w:rPr>
        <w:t>Show all record </w:t>
      </w:r>
      <w:r w:rsidR="0031176E" w:rsidRPr="004A4CAD">
        <w:rPr>
          <w:sz w:val="26"/>
          <w:szCs w:val="26"/>
        </w:rPr>
        <w:t>of</w:t>
      </w:r>
      <w:r w:rsidR="004A4CAD" w:rsidRPr="004A4CAD">
        <w:rPr>
          <w:sz w:val="26"/>
          <w:szCs w:val="26"/>
        </w:rPr>
        <w:t xml:space="preserve"> </w:t>
      </w:r>
      <w:r w:rsidR="004A4CAD">
        <w:rPr>
          <w:sz w:val="26"/>
          <w:szCs w:val="26"/>
        </w:rPr>
        <w:t>user or</w:t>
      </w:r>
      <w:r w:rsidR="001A63EF">
        <w:rPr>
          <w:sz w:val="26"/>
          <w:szCs w:val="26"/>
        </w:rPr>
        <w:t xml:space="preserve"> another</w:t>
      </w:r>
      <w:r w:rsidR="004A4CAD">
        <w:rPr>
          <w:sz w:val="26"/>
          <w:szCs w:val="26"/>
        </w:rPr>
        <w:t xml:space="preserve"> me</w:t>
      </w:r>
      <w:r w:rsidR="001A63EF">
        <w:rPr>
          <w:sz w:val="26"/>
          <w:szCs w:val="26"/>
        </w:rPr>
        <w:t>mber</w:t>
      </w:r>
    </w:p>
    <w:p w14:paraId="1D4E1EB0" w14:textId="5081A3FC" w:rsidR="00460B63" w:rsidRPr="004A4CAD" w:rsidRDefault="00460B63" w:rsidP="00DE73B8">
      <w:pPr>
        <w:ind w:left="2160"/>
        <w:rPr>
          <w:sz w:val="26"/>
          <w:szCs w:val="26"/>
        </w:rPr>
      </w:pPr>
    </w:p>
    <w:p w14:paraId="22D07EAF" w14:textId="77777777" w:rsidR="004002A3" w:rsidRDefault="004002A3">
      <w:pPr>
        <w:widowControl/>
        <w:tabs>
          <w:tab w:val="clear" w:pos="720"/>
          <w:tab w:val="clear" w:pos="1440"/>
          <w:tab w:val="clear" w:pos="2160"/>
          <w:tab w:val="clear" w:pos="4253"/>
          <w:tab w:val="clear" w:pos="8505"/>
        </w:tabs>
        <w:spacing w:before="0"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ED6E5B3" w14:textId="2C3B1CE1" w:rsidR="00325439" w:rsidRDefault="00287C56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896" behindDoc="0" locked="0" layoutInCell="1" allowOverlap="1" wp14:anchorId="6409F468" wp14:editId="72CF9BC8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397500" cy="30968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135" w:rsidRPr="001A63EF">
        <w:rPr>
          <w:sz w:val="26"/>
          <w:szCs w:val="26"/>
        </w:rPr>
        <w:t>Show total hour of task</w:t>
      </w:r>
    </w:p>
    <w:p w14:paraId="562EC295" w14:textId="10E7EB50" w:rsidR="00460B63" w:rsidRPr="001A63EF" w:rsidRDefault="00460B63" w:rsidP="00DE73B8">
      <w:pPr>
        <w:ind w:left="2160"/>
        <w:rPr>
          <w:sz w:val="26"/>
          <w:szCs w:val="26"/>
        </w:rPr>
      </w:pPr>
    </w:p>
    <w:p w14:paraId="2C6A5B76" w14:textId="538C2D93" w:rsidR="008B3135" w:rsidRDefault="004002A3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31009DEC" wp14:editId="78FED7F0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403850" cy="3325495"/>
            <wp:effectExtent l="0" t="0" r="635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93" cy="3334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135" w:rsidRPr="008B3135">
        <w:rPr>
          <w:sz w:val="26"/>
          <w:szCs w:val="26"/>
        </w:rPr>
        <w:t>Show total hour of m</w:t>
      </w:r>
      <w:r w:rsidR="008B3135">
        <w:rPr>
          <w:sz w:val="26"/>
          <w:szCs w:val="26"/>
        </w:rPr>
        <w:t>onth</w:t>
      </w:r>
    </w:p>
    <w:p w14:paraId="2085E504" w14:textId="79A53FC4" w:rsidR="00460B63" w:rsidRDefault="00460B63" w:rsidP="004002A3">
      <w:pPr>
        <w:ind w:left="2160"/>
        <w:rPr>
          <w:sz w:val="26"/>
          <w:szCs w:val="26"/>
        </w:rPr>
      </w:pPr>
    </w:p>
    <w:p w14:paraId="5652FC5B" w14:textId="77777777" w:rsidR="00287C56" w:rsidRDefault="00287C56">
      <w:pPr>
        <w:widowControl/>
        <w:tabs>
          <w:tab w:val="clear" w:pos="720"/>
          <w:tab w:val="clear" w:pos="1440"/>
          <w:tab w:val="clear" w:pos="2160"/>
          <w:tab w:val="clear" w:pos="4253"/>
          <w:tab w:val="clear" w:pos="8505"/>
        </w:tabs>
        <w:spacing w:before="0"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F3524C8" w14:textId="41CC1DD2" w:rsidR="0031176E" w:rsidRDefault="00287C56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6944" behindDoc="0" locked="0" layoutInCell="1" allowOverlap="1" wp14:anchorId="5544124B" wp14:editId="4EA0D9B4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4080510" cy="3237230"/>
            <wp:effectExtent l="0" t="0" r="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76E">
        <w:rPr>
          <w:sz w:val="26"/>
          <w:szCs w:val="26"/>
        </w:rPr>
        <w:t>Add member</w:t>
      </w:r>
    </w:p>
    <w:p w14:paraId="7829F7AC" w14:textId="3015723B" w:rsidR="004002A3" w:rsidRDefault="004002A3" w:rsidP="004002A3">
      <w:pPr>
        <w:rPr>
          <w:sz w:val="26"/>
          <w:szCs w:val="26"/>
        </w:rPr>
      </w:pPr>
    </w:p>
    <w:p w14:paraId="6203837A" w14:textId="119EB6EE" w:rsidR="0031176E" w:rsidRDefault="0031176E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>Update member</w:t>
      </w:r>
    </w:p>
    <w:p w14:paraId="10DC9052" w14:textId="6C8C72A2" w:rsidR="00287C56" w:rsidRDefault="00287C56" w:rsidP="00287C5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3169CE5" wp14:editId="3D9E02A3">
            <wp:extent cx="4092678" cy="3252539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99" cy="32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456E" w14:textId="5800EB9C" w:rsidR="00287C56" w:rsidRPr="005D4A74" w:rsidRDefault="0031176E" w:rsidP="005D4A74">
      <w:pPr>
        <w:numPr>
          <w:ilvl w:val="2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 xml:space="preserve">Delete member </w:t>
      </w:r>
    </w:p>
    <w:p w14:paraId="731FE821" w14:textId="77777777" w:rsidR="005D4A74" w:rsidRDefault="005D4A74">
      <w:pPr>
        <w:widowControl/>
        <w:tabs>
          <w:tab w:val="clear" w:pos="720"/>
          <w:tab w:val="clear" w:pos="1440"/>
          <w:tab w:val="clear" w:pos="2160"/>
          <w:tab w:val="clear" w:pos="4253"/>
          <w:tab w:val="clear" w:pos="8505"/>
        </w:tabs>
        <w:spacing w:before="0"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6A1A6C7" w14:textId="206D0440" w:rsidR="00DB12B9" w:rsidRDefault="005D4A74" w:rsidP="00B0538D">
      <w:pPr>
        <w:numPr>
          <w:ilvl w:val="2"/>
          <w:numId w:val="39"/>
        </w:num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7968" behindDoc="0" locked="0" layoutInCell="1" allowOverlap="1" wp14:anchorId="36A8600C" wp14:editId="68CE0E52">
            <wp:simplePos x="0" y="0"/>
            <wp:positionH relativeFrom="column">
              <wp:posOffset>65405</wp:posOffset>
            </wp:positionH>
            <wp:positionV relativeFrom="paragraph">
              <wp:posOffset>274955</wp:posOffset>
            </wp:positionV>
            <wp:extent cx="5359400" cy="30886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2B9">
        <w:rPr>
          <w:sz w:val="26"/>
          <w:szCs w:val="26"/>
        </w:rPr>
        <w:t xml:space="preserve">Update information of </w:t>
      </w:r>
      <w:r>
        <w:rPr>
          <w:sz w:val="26"/>
          <w:szCs w:val="26"/>
        </w:rPr>
        <w:t>u</w:t>
      </w:r>
      <w:r w:rsidR="00DB12B9">
        <w:rPr>
          <w:sz w:val="26"/>
          <w:szCs w:val="26"/>
        </w:rPr>
        <w:t>ser</w:t>
      </w:r>
    </w:p>
    <w:p w14:paraId="5F05DE21" w14:textId="4F5C3BC0" w:rsidR="005D4A74" w:rsidRPr="008B3135" w:rsidRDefault="005D4A74" w:rsidP="005D4A74">
      <w:pPr>
        <w:ind w:left="2160"/>
        <w:rPr>
          <w:sz w:val="26"/>
          <w:szCs w:val="26"/>
        </w:rPr>
      </w:pPr>
    </w:p>
    <w:p w14:paraId="073E03AC" w14:textId="590E7E27" w:rsidR="005E28F9" w:rsidRPr="005E28F9" w:rsidRDefault="005E28F9" w:rsidP="005E28F9">
      <w:pPr>
        <w:pStyle w:val="ListParagraph"/>
        <w:numPr>
          <w:ilvl w:val="0"/>
          <w:numId w:val="39"/>
        </w:numPr>
        <w:rPr>
          <w:sz w:val="26"/>
          <w:szCs w:val="26"/>
        </w:rPr>
      </w:pPr>
      <w:r>
        <w:rPr>
          <w:sz w:val="26"/>
          <w:szCs w:val="26"/>
        </w:rPr>
        <w:t xml:space="preserve">Detail about </w:t>
      </w:r>
      <w:r w:rsidR="002469DF">
        <w:rPr>
          <w:sz w:val="26"/>
          <w:szCs w:val="26"/>
        </w:rPr>
        <w:t>myself</w:t>
      </w:r>
      <w:r>
        <w:rPr>
          <w:sz w:val="26"/>
          <w:szCs w:val="26"/>
        </w:rPr>
        <w:t xml:space="preserve">: </w:t>
      </w:r>
    </w:p>
    <w:p w14:paraId="072703A0" w14:textId="6691A132" w:rsidR="00433FC3" w:rsidRPr="001602D5" w:rsidRDefault="00D8464C" w:rsidP="001602D5">
      <w:pPr>
        <w:numPr>
          <w:ilvl w:val="1"/>
          <w:numId w:val="39"/>
        </w:numPr>
        <w:rPr>
          <w:sz w:val="26"/>
          <w:szCs w:val="26"/>
        </w:rPr>
      </w:pPr>
      <w:r w:rsidRPr="00D8464C">
        <w:rPr>
          <w:sz w:val="26"/>
          <w:szCs w:val="26"/>
        </w:rPr>
        <w:t>My role in the project</w:t>
      </w:r>
      <w:r w:rsidR="001602D5">
        <w:rPr>
          <w:sz w:val="26"/>
          <w:szCs w:val="26"/>
        </w:rPr>
        <w:t xml:space="preserve">: </w:t>
      </w:r>
      <w:r w:rsidR="004C5349" w:rsidRPr="001602D5">
        <w:rPr>
          <w:sz w:val="26"/>
          <w:szCs w:val="26"/>
        </w:rPr>
        <w:t>Team leader</w:t>
      </w:r>
    </w:p>
    <w:p w14:paraId="022C9FAF" w14:textId="6D00CB02" w:rsidR="006F2AB7" w:rsidRDefault="006F2AB7" w:rsidP="007F3CFB">
      <w:pPr>
        <w:numPr>
          <w:ilvl w:val="1"/>
          <w:numId w:val="39"/>
        </w:numPr>
        <w:rPr>
          <w:sz w:val="26"/>
          <w:szCs w:val="26"/>
        </w:rPr>
      </w:pPr>
      <w:r w:rsidRPr="006F2AB7">
        <w:rPr>
          <w:sz w:val="26"/>
          <w:szCs w:val="26"/>
        </w:rPr>
        <w:t>My main task</w:t>
      </w:r>
      <w:r>
        <w:rPr>
          <w:sz w:val="26"/>
          <w:szCs w:val="26"/>
        </w:rPr>
        <w:t>s</w:t>
      </w:r>
      <w:r w:rsidR="001602D5">
        <w:rPr>
          <w:sz w:val="26"/>
          <w:szCs w:val="26"/>
        </w:rPr>
        <w:t>:</w:t>
      </w:r>
    </w:p>
    <w:p w14:paraId="0AC9A969" w14:textId="77777777" w:rsidR="006F2AB7" w:rsidRDefault="00A4258F" w:rsidP="006F2AB7">
      <w:pPr>
        <w:numPr>
          <w:ilvl w:val="2"/>
          <w:numId w:val="39"/>
        </w:numPr>
        <w:rPr>
          <w:sz w:val="26"/>
          <w:szCs w:val="26"/>
        </w:rPr>
      </w:pPr>
      <w:r w:rsidRPr="00A4258F">
        <w:rPr>
          <w:sz w:val="26"/>
          <w:szCs w:val="26"/>
        </w:rPr>
        <w:t>Receive tasks, analyze and divide tasks among members</w:t>
      </w:r>
    </w:p>
    <w:p w14:paraId="0E7EC600" w14:textId="77777777" w:rsidR="008E62BF" w:rsidRPr="008E62BF" w:rsidRDefault="00A4258F" w:rsidP="008719BF">
      <w:pPr>
        <w:numPr>
          <w:ilvl w:val="2"/>
          <w:numId w:val="39"/>
        </w:numPr>
        <w:spacing w:after="0"/>
      </w:pPr>
      <w:r w:rsidRPr="00433A25">
        <w:rPr>
          <w:sz w:val="26"/>
          <w:szCs w:val="26"/>
        </w:rPr>
        <w:t xml:space="preserve">Create functions </w:t>
      </w:r>
      <w:r w:rsidR="00B269BE" w:rsidRPr="00433A25">
        <w:rPr>
          <w:sz w:val="26"/>
          <w:szCs w:val="26"/>
        </w:rPr>
        <w:t>show all record of user or another member</w:t>
      </w:r>
      <w:r w:rsidRPr="00433A25">
        <w:rPr>
          <w:sz w:val="26"/>
          <w:szCs w:val="26"/>
        </w:rPr>
        <w:t xml:space="preserve">, </w:t>
      </w:r>
      <w:r w:rsidR="00433A25" w:rsidRPr="001A63EF">
        <w:rPr>
          <w:sz w:val="26"/>
          <w:szCs w:val="26"/>
        </w:rPr>
        <w:t xml:space="preserve">Show total hour of </w:t>
      </w:r>
      <w:proofErr w:type="gramStart"/>
      <w:r w:rsidR="00433A25" w:rsidRPr="001A63EF">
        <w:rPr>
          <w:sz w:val="26"/>
          <w:szCs w:val="26"/>
        </w:rPr>
        <w:t>task</w:t>
      </w:r>
      <w:r w:rsidR="00433A25">
        <w:rPr>
          <w:szCs w:val="26"/>
        </w:rPr>
        <w:t xml:space="preserve">,   </w:t>
      </w:r>
      <w:proofErr w:type="gramEnd"/>
      <w:r w:rsidR="00433A25">
        <w:rPr>
          <w:sz w:val="26"/>
          <w:szCs w:val="26"/>
        </w:rPr>
        <w:t>s</w:t>
      </w:r>
      <w:r w:rsidR="00433A25" w:rsidRPr="008B3135">
        <w:rPr>
          <w:sz w:val="26"/>
          <w:szCs w:val="26"/>
        </w:rPr>
        <w:t>how total hour of m</w:t>
      </w:r>
      <w:r w:rsidR="00433A25">
        <w:rPr>
          <w:sz w:val="26"/>
          <w:szCs w:val="26"/>
        </w:rPr>
        <w:t>ont</w:t>
      </w:r>
      <w:r w:rsidR="008E62BF">
        <w:rPr>
          <w:sz w:val="26"/>
          <w:szCs w:val="26"/>
        </w:rPr>
        <w:t>h</w:t>
      </w:r>
    </w:p>
    <w:p w14:paraId="49C89F28" w14:textId="3E82799C" w:rsidR="008719BF" w:rsidRPr="008719BF" w:rsidRDefault="008E62BF" w:rsidP="008719BF">
      <w:pPr>
        <w:numPr>
          <w:ilvl w:val="2"/>
          <w:numId w:val="39"/>
        </w:numPr>
        <w:spacing w:after="0"/>
      </w:pPr>
      <w:r>
        <w:rPr>
          <w:sz w:val="26"/>
          <w:szCs w:val="26"/>
        </w:rPr>
        <w:t xml:space="preserve">Create file run </w:t>
      </w:r>
      <w:proofErr w:type="spellStart"/>
      <w:r>
        <w:rPr>
          <w:sz w:val="26"/>
          <w:szCs w:val="26"/>
        </w:rPr>
        <w:t>webdriver</w:t>
      </w:r>
      <w:proofErr w:type="spellEnd"/>
      <w:r w:rsidR="008719BF" w:rsidRPr="008719BF">
        <w:rPr>
          <w:szCs w:val="26"/>
        </w:rPr>
        <w:t xml:space="preserve"> </w:t>
      </w:r>
    </w:p>
    <w:p w14:paraId="30396484" w14:textId="5DBC4CB0" w:rsidR="00470F1D" w:rsidRPr="00427B91" w:rsidRDefault="00F37F28" w:rsidP="00810FCC">
      <w:pPr>
        <w:pStyle w:val="mcCp1"/>
      </w:pPr>
      <w:r w:rsidRPr="008719BF">
        <w:rPr>
          <w:szCs w:val="26"/>
        </w:rPr>
        <w:br w:type="page"/>
      </w:r>
      <w:bookmarkStart w:id="3" w:name="_Toc346316134"/>
      <w:r w:rsidR="00184F76" w:rsidRPr="00433A25">
        <w:lastRenderedPageBreak/>
        <w:t xml:space="preserve">Working </w:t>
      </w:r>
      <w:proofErr w:type="gramStart"/>
      <w:r w:rsidR="00184F76" w:rsidRPr="00433A25">
        <w:t>environment :</w:t>
      </w:r>
      <w:bookmarkEnd w:id="3"/>
      <w:proofErr w:type="gramEnd"/>
    </w:p>
    <w:p w14:paraId="24D1DFC4" w14:textId="77777777" w:rsidR="00E368BE" w:rsidRPr="00FF2911" w:rsidRDefault="00F75772" w:rsidP="00E368BE">
      <w:pPr>
        <w:pStyle w:val="mcCp2"/>
        <w:spacing w:after="0"/>
      </w:pPr>
      <w:r w:rsidRPr="00FF2911">
        <w:t>Day to day work and analysis</w:t>
      </w:r>
    </w:p>
    <w:p w14:paraId="22822471" w14:textId="3E41F697" w:rsidR="00750FAE" w:rsidRPr="000F53E9" w:rsidRDefault="005A17E8" w:rsidP="00036483">
      <w:pPr>
        <w:numPr>
          <w:ilvl w:val="0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My</w:t>
      </w:r>
      <w:r w:rsidR="00FF2911" w:rsidRPr="000F53E9">
        <w:rPr>
          <w:sz w:val="26"/>
          <w:szCs w:val="26"/>
        </w:rPr>
        <w:t xml:space="preserve"> daily work routine</w:t>
      </w:r>
      <w:r w:rsidRPr="000F53E9">
        <w:rPr>
          <w:sz w:val="26"/>
          <w:szCs w:val="26"/>
        </w:rPr>
        <w:t>:</w:t>
      </w:r>
    </w:p>
    <w:p w14:paraId="533421D7" w14:textId="13D81CED" w:rsidR="00F7405A" w:rsidRPr="000F53E9" w:rsidRDefault="00F7405A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8:45 am: Check messages</w:t>
      </w:r>
      <w:r w:rsidR="00E10563" w:rsidRPr="000F53E9">
        <w:rPr>
          <w:sz w:val="26"/>
          <w:szCs w:val="26"/>
        </w:rPr>
        <w:t xml:space="preserve"> and task</w:t>
      </w:r>
      <w:r w:rsidRPr="000F53E9">
        <w:rPr>
          <w:sz w:val="26"/>
          <w:szCs w:val="26"/>
        </w:rPr>
        <w:t xml:space="preserve"> on skype.</w:t>
      </w:r>
    </w:p>
    <w:p w14:paraId="511F2654" w14:textId="21243D64" w:rsidR="00786000" w:rsidRPr="000F53E9" w:rsidRDefault="00786000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9</w:t>
      </w:r>
      <w:r w:rsidR="00113E00" w:rsidRPr="000F53E9">
        <w:rPr>
          <w:sz w:val="26"/>
          <w:szCs w:val="26"/>
        </w:rPr>
        <w:t>:00</w:t>
      </w:r>
      <w:r w:rsidRPr="000F53E9">
        <w:rPr>
          <w:sz w:val="26"/>
          <w:szCs w:val="26"/>
        </w:rPr>
        <w:t xml:space="preserve"> am: Start working hours</w:t>
      </w:r>
    </w:p>
    <w:p w14:paraId="5148412D" w14:textId="69DCC276" w:rsidR="00CF1A53" w:rsidRPr="000F53E9" w:rsidRDefault="00520A6C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10:30 am: Break</w:t>
      </w:r>
      <w:r w:rsidR="00AE615A">
        <w:rPr>
          <w:sz w:val="26"/>
          <w:szCs w:val="26"/>
        </w:rPr>
        <w:t xml:space="preserve"> time</w:t>
      </w:r>
    </w:p>
    <w:p w14:paraId="6F309488" w14:textId="77777777" w:rsidR="00CF1A53" w:rsidRPr="000F53E9" w:rsidRDefault="00CF1A53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10:45 am: Keep working</w:t>
      </w:r>
    </w:p>
    <w:p w14:paraId="3862A649" w14:textId="77777777" w:rsidR="00711A3D" w:rsidRPr="000F53E9" w:rsidRDefault="00CF1A53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 xml:space="preserve">12:00 pm: </w:t>
      </w:r>
      <w:r w:rsidR="00711A3D" w:rsidRPr="000F53E9">
        <w:rPr>
          <w:sz w:val="26"/>
          <w:szCs w:val="26"/>
        </w:rPr>
        <w:t>End of working hours</w:t>
      </w:r>
    </w:p>
    <w:p w14:paraId="74FEB34F" w14:textId="60AB7A11" w:rsidR="00897657" w:rsidRPr="000F53E9" w:rsidRDefault="00711A3D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13:</w:t>
      </w:r>
      <w:r w:rsidR="00221F73" w:rsidRPr="000F53E9">
        <w:rPr>
          <w:sz w:val="26"/>
          <w:szCs w:val="26"/>
        </w:rPr>
        <w:t>2</w:t>
      </w:r>
      <w:r w:rsidRPr="000F53E9">
        <w:rPr>
          <w:sz w:val="26"/>
          <w:szCs w:val="26"/>
        </w:rPr>
        <w:t xml:space="preserve">0 </w:t>
      </w:r>
      <w:r w:rsidR="00221F73" w:rsidRPr="000F53E9">
        <w:rPr>
          <w:sz w:val="26"/>
          <w:szCs w:val="26"/>
        </w:rPr>
        <w:t xml:space="preserve">pm: Check </w:t>
      </w:r>
      <w:r w:rsidR="0080566F" w:rsidRPr="000F53E9">
        <w:rPr>
          <w:sz w:val="26"/>
          <w:szCs w:val="26"/>
        </w:rPr>
        <w:t>messages and task</w:t>
      </w:r>
      <w:r w:rsidR="00221F73" w:rsidRPr="000F53E9">
        <w:rPr>
          <w:sz w:val="26"/>
          <w:szCs w:val="26"/>
        </w:rPr>
        <w:t xml:space="preserve"> on skype.</w:t>
      </w:r>
    </w:p>
    <w:p w14:paraId="173B2C16" w14:textId="77777777" w:rsidR="00BB1AA2" w:rsidRPr="000F53E9" w:rsidRDefault="00897657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13:30 pm: Start wo</w:t>
      </w:r>
      <w:r w:rsidR="00BB1AA2" w:rsidRPr="000F53E9">
        <w:rPr>
          <w:sz w:val="26"/>
          <w:szCs w:val="26"/>
        </w:rPr>
        <w:t>rking hours</w:t>
      </w:r>
    </w:p>
    <w:p w14:paraId="1AAF281F" w14:textId="2BDAC549" w:rsidR="00B304C9" w:rsidRPr="000F53E9" w:rsidRDefault="00BB1AA2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15</w:t>
      </w:r>
      <w:r w:rsidR="00DA15CC" w:rsidRPr="000F53E9">
        <w:rPr>
          <w:sz w:val="26"/>
          <w:szCs w:val="26"/>
        </w:rPr>
        <w:t xml:space="preserve">:30 pm: </w:t>
      </w:r>
      <w:r w:rsidR="00AE615A" w:rsidRPr="00AE615A">
        <w:rPr>
          <w:sz w:val="26"/>
          <w:szCs w:val="26"/>
        </w:rPr>
        <w:t>Break time</w:t>
      </w:r>
    </w:p>
    <w:p w14:paraId="4AE9C9C4" w14:textId="553370B9" w:rsidR="00B304C9" w:rsidRPr="000F53E9" w:rsidRDefault="00B304C9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15:45 pm: Keep working</w:t>
      </w:r>
    </w:p>
    <w:p w14:paraId="31783D6D" w14:textId="1FDE33C3" w:rsidR="00E10563" w:rsidRPr="000F53E9" w:rsidRDefault="00E10563" w:rsidP="005A17E8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16:30 pm: Writing report</w:t>
      </w:r>
    </w:p>
    <w:p w14:paraId="75BCCC67" w14:textId="04EA7B37" w:rsidR="00036483" w:rsidRPr="000F53E9" w:rsidRDefault="00035E3F" w:rsidP="004F2A86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17</w:t>
      </w:r>
      <w:r w:rsidR="005A17E8" w:rsidRPr="000F53E9">
        <w:rPr>
          <w:sz w:val="26"/>
          <w:szCs w:val="26"/>
        </w:rPr>
        <w:t>:00 pm: End of working hours</w:t>
      </w:r>
      <w:r w:rsidR="00520A6C" w:rsidRPr="000F53E9">
        <w:rPr>
          <w:sz w:val="26"/>
          <w:szCs w:val="26"/>
        </w:rPr>
        <w:t xml:space="preserve"> </w:t>
      </w:r>
    </w:p>
    <w:p w14:paraId="3005D2FE" w14:textId="06BD1229" w:rsidR="00FF3166" w:rsidRPr="000F53E9" w:rsidRDefault="00C7798A" w:rsidP="00071633">
      <w:pPr>
        <w:numPr>
          <w:ilvl w:val="0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Did not understand the task assigned by the mentor</w:t>
      </w:r>
      <w:r w:rsidR="00071633" w:rsidRPr="000F53E9">
        <w:rPr>
          <w:sz w:val="26"/>
          <w:szCs w:val="26"/>
        </w:rPr>
        <w:t>:</w:t>
      </w:r>
    </w:p>
    <w:p w14:paraId="3CA172B9" w14:textId="77777777" w:rsidR="00071633" w:rsidRPr="000F53E9" w:rsidRDefault="00FF3166" w:rsidP="00FF3166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A</w:t>
      </w:r>
      <w:r w:rsidR="004B7717" w:rsidRPr="000F53E9">
        <w:rPr>
          <w:sz w:val="26"/>
          <w:szCs w:val="26"/>
        </w:rPr>
        <w:t>sking the mentor again at the time he assigns the task</w:t>
      </w:r>
    </w:p>
    <w:p w14:paraId="43666A9C" w14:textId="18BAE7B2" w:rsidR="0080566F" w:rsidRPr="000F53E9" w:rsidRDefault="00071633" w:rsidP="00FF3166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A</w:t>
      </w:r>
      <w:r w:rsidR="004B7717" w:rsidRPr="000F53E9">
        <w:rPr>
          <w:sz w:val="26"/>
          <w:szCs w:val="26"/>
        </w:rPr>
        <w:t>fter completing a task to confirm with the mentor for early adjustment.</w:t>
      </w:r>
    </w:p>
    <w:p w14:paraId="137175EE" w14:textId="279875D9" w:rsidR="00B24D6B" w:rsidRPr="000F53E9" w:rsidRDefault="005545C9" w:rsidP="00036483">
      <w:pPr>
        <w:numPr>
          <w:ilvl w:val="0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Tool documentation not available</w:t>
      </w:r>
      <w:r w:rsidR="00B24D6B" w:rsidRPr="000F53E9">
        <w:rPr>
          <w:sz w:val="26"/>
          <w:szCs w:val="26"/>
        </w:rPr>
        <w:t>:</w:t>
      </w:r>
    </w:p>
    <w:p w14:paraId="17CDA6F3" w14:textId="77777777" w:rsidR="00B24D6B" w:rsidRPr="000F53E9" w:rsidRDefault="00B24D6B" w:rsidP="00B24D6B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S</w:t>
      </w:r>
      <w:r w:rsidR="00E82F5C" w:rsidRPr="000F53E9">
        <w:rPr>
          <w:sz w:val="26"/>
          <w:szCs w:val="26"/>
        </w:rPr>
        <w:t>earching for information in English</w:t>
      </w:r>
    </w:p>
    <w:p w14:paraId="4604CF71" w14:textId="77777777" w:rsidR="00B24D6B" w:rsidRPr="000F53E9" w:rsidRDefault="00B24D6B" w:rsidP="00B24D6B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P</w:t>
      </w:r>
      <w:r w:rsidR="00E82F5C" w:rsidRPr="000F53E9">
        <w:rPr>
          <w:sz w:val="26"/>
          <w:szCs w:val="26"/>
        </w:rPr>
        <w:t>osting questions and questions to groups about that tool</w:t>
      </w:r>
    </w:p>
    <w:p w14:paraId="0D24E6FA" w14:textId="56252433" w:rsidR="00F44E12" w:rsidRPr="000F53E9" w:rsidRDefault="00B24D6B" w:rsidP="00B24D6B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L</w:t>
      </w:r>
      <w:r w:rsidR="00E82F5C" w:rsidRPr="000F53E9">
        <w:rPr>
          <w:sz w:val="26"/>
          <w:szCs w:val="26"/>
        </w:rPr>
        <w:t>earning through examples of other programming languages</w:t>
      </w:r>
    </w:p>
    <w:p w14:paraId="001C8B08" w14:textId="77777777" w:rsidR="001A7A52" w:rsidRPr="000F53E9" w:rsidRDefault="00F436D0" w:rsidP="00036483">
      <w:pPr>
        <w:numPr>
          <w:ilvl w:val="0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Self-study and do tasks that take a lot of time</w:t>
      </w:r>
      <w:r w:rsidR="001A7A52" w:rsidRPr="000F53E9">
        <w:rPr>
          <w:sz w:val="26"/>
          <w:szCs w:val="26"/>
        </w:rPr>
        <w:t>:</w:t>
      </w:r>
    </w:p>
    <w:p w14:paraId="467E1ADA" w14:textId="77777777" w:rsidR="001A7A52" w:rsidRPr="000F53E9" w:rsidRDefault="001A7A52" w:rsidP="001A7A52">
      <w:pPr>
        <w:numPr>
          <w:ilvl w:val="1"/>
          <w:numId w:val="40"/>
        </w:numPr>
        <w:rPr>
          <w:sz w:val="26"/>
          <w:szCs w:val="26"/>
        </w:rPr>
      </w:pPr>
      <w:r w:rsidRPr="000F53E9">
        <w:rPr>
          <w:sz w:val="26"/>
          <w:szCs w:val="26"/>
        </w:rPr>
        <w:t>B</w:t>
      </w:r>
      <w:r w:rsidR="007F6A15" w:rsidRPr="000F53E9">
        <w:rPr>
          <w:sz w:val="26"/>
          <w:szCs w:val="26"/>
        </w:rPr>
        <w:t>reaking down the task into smaller tasks</w:t>
      </w:r>
    </w:p>
    <w:p w14:paraId="1F0629CA" w14:textId="4099089F" w:rsidR="00F436D0" w:rsidRPr="00FF2911" w:rsidRDefault="001A7A52" w:rsidP="001A7A52">
      <w:pPr>
        <w:numPr>
          <w:ilvl w:val="1"/>
          <w:numId w:val="40"/>
        </w:numPr>
      </w:pPr>
      <w:r w:rsidRPr="000F53E9">
        <w:rPr>
          <w:sz w:val="26"/>
          <w:szCs w:val="26"/>
        </w:rPr>
        <w:t>U</w:t>
      </w:r>
      <w:r w:rsidR="007F6A15" w:rsidRPr="000F53E9">
        <w:rPr>
          <w:sz w:val="26"/>
          <w:szCs w:val="26"/>
        </w:rPr>
        <w:t>sing some free time in the day to learn more about that knowledge.</w:t>
      </w:r>
      <w:r w:rsidR="00E82F5C">
        <w:t xml:space="preserve"> </w:t>
      </w:r>
    </w:p>
    <w:p w14:paraId="66FA84F3" w14:textId="621987ED" w:rsidR="00036483" w:rsidRDefault="00036483" w:rsidP="00036483">
      <w:pPr>
        <w:pStyle w:val="mcCp2"/>
        <w:spacing w:after="0"/>
        <w:rPr>
          <w:lang w:val="fr-FR"/>
        </w:rPr>
      </w:pPr>
      <w:r w:rsidRPr="00036483">
        <w:rPr>
          <w:lang w:val="fr-FR"/>
        </w:rPr>
        <w:t xml:space="preserve">02 </w:t>
      </w:r>
      <w:r w:rsidR="00FF2911">
        <w:rPr>
          <w:lang w:val="fr-FR"/>
        </w:rPr>
        <w:t>S</w:t>
      </w:r>
      <w:r w:rsidRPr="00036483">
        <w:rPr>
          <w:lang w:val="fr-FR"/>
        </w:rPr>
        <w:t xml:space="preserve">oft </w:t>
      </w:r>
      <w:proofErr w:type="spellStart"/>
      <w:r w:rsidRPr="00036483">
        <w:rPr>
          <w:lang w:val="fr-FR"/>
        </w:rPr>
        <w:t>skill</w:t>
      </w:r>
      <w:r w:rsidR="00FF2911">
        <w:rPr>
          <w:lang w:val="fr-FR"/>
        </w:rPr>
        <w:t>-</w:t>
      </w:r>
      <w:r w:rsidRPr="00036483">
        <w:rPr>
          <w:lang w:val="fr-FR"/>
        </w:rPr>
        <w:t>related</w:t>
      </w:r>
      <w:proofErr w:type="spellEnd"/>
      <w:r w:rsidRPr="00036483">
        <w:rPr>
          <w:lang w:val="fr-FR"/>
        </w:rPr>
        <w:t xml:space="preserve"> </w:t>
      </w:r>
      <w:proofErr w:type="spellStart"/>
      <w:r w:rsidRPr="00036483">
        <w:rPr>
          <w:lang w:val="fr-FR"/>
        </w:rPr>
        <w:t>experiences</w:t>
      </w:r>
      <w:proofErr w:type="spellEnd"/>
    </w:p>
    <w:p w14:paraId="33CB5018" w14:textId="3A2B52E0" w:rsidR="003D2CBD" w:rsidRDefault="003D2CBD" w:rsidP="003D2CBD">
      <w:pPr>
        <w:numPr>
          <w:ilvl w:val="0"/>
          <w:numId w:val="40"/>
        </w:numPr>
        <w:rPr>
          <w:sz w:val="26"/>
          <w:szCs w:val="26"/>
          <w:lang w:val="fr-FR"/>
        </w:rPr>
      </w:pPr>
      <w:proofErr w:type="spellStart"/>
      <w:r w:rsidRPr="000F53E9">
        <w:rPr>
          <w:sz w:val="26"/>
          <w:szCs w:val="26"/>
          <w:lang w:val="fr-FR"/>
        </w:rPr>
        <w:t>Skill</w:t>
      </w:r>
      <w:proofErr w:type="spellEnd"/>
      <w:r w:rsidRPr="000F53E9">
        <w:rPr>
          <w:sz w:val="26"/>
          <w:szCs w:val="26"/>
          <w:lang w:val="fr-FR"/>
        </w:rPr>
        <w:t xml:space="preserve"> 1 :</w:t>
      </w:r>
      <w:r w:rsidR="00376C60" w:rsidRPr="000F53E9">
        <w:rPr>
          <w:sz w:val="26"/>
          <w:szCs w:val="26"/>
          <w:lang w:val="fr-FR"/>
        </w:rPr>
        <w:t xml:space="preserve"> </w:t>
      </w:r>
      <w:proofErr w:type="spellStart"/>
      <w:r w:rsidR="00376C60" w:rsidRPr="000F53E9">
        <w:rPr>
          <w:sz w:val="26"/>
          <w:szCs w:val="26"/>
          <w:lang w:val="fr-FR"/>
        </w:rPr>
        <w:t>Reseach</w:t>
      </w:r>
      <w:proofErr w:type="spellEnd"/>
      <w:r w:rsidR="00376C60" w:rsidRPr="000F53E9">
        <w:rPr>
          <w:sz w:val="26"/>
          <w:szCs w:val="26"/>
          <w:lang w:val="fr-FR"/>
        </w:rPr>
        <w:t xml:space="preserve"> information</w:t>
      </w:r>
    </w:p>
    <w:p w14:paraId="2B173930" w14:textId="1FE0B403" w:rsidR="004E3A3C" w:rsidRDefault="00774152" w:rsidP="004E3A3C">
      <w:pPr>
        <w:numPr>
          <w:ilvl w:val="1"/>
          <w:numId w:val="40"/>
        </w:numPr>
        <w:rPr>
          <w:sz w:val="26"/>
          <w:szCs w:val="26"/>
        </w:rPr>
      </w:pPr>
      <w:r w:rsidRPr="00774152">
        <w:rPr>
          <w:sz w:val="26"/>
          <w:szCs w:val="26"/>
        </w:rPr>
        <w:t>Search for information in English</w:t>
      </w:r>
    </w:p>
    <w:p w14:paraId="17677FBC" w14:textId="630A0C04" w:rsidR="00774152" w:rsidRDefault="00F42FA4" w:rsidP="004E3A3C">
      <w:pPr>
        <w:numPr>
          <w:ilvl w:val="1"/>
          <w:numId w:val="40"/>
        </w:numPr>
        <w:rPr>
          <w:sz w:val="26"/>
          <w:szCs w:val="26"/>
        </w:rPr>
      </w:pPr>
      <w:r w:rsidRPr="00F42FA4">
        <w:rPr>
          <w:sz w:val="26"/>
          <w:szCs w:val="26"/>
        </w:rPr>
        <w:t>Search a variety of media: videos, documents and ask people who know about it</w:t>
      </w:r>
    </w:p>
    <w:p w14:paraId="137BE613" w14:textId="3B20D438" w:rsidR="00F42FA4" w:rsidRPr="00774152" w:rsidRDefault="00032F4B" w:rsidP="004E3A3C">
      <w:pPr>
        <w:numPr>
          <w:ilvl w:val="1"/>
          <w:numId w:val="40"/>
        </w:numPr>
        <w:rPr>
          <w:sz w:val="26"/>
          <w:szCs w:val="26"/>
        </w:rPr>
      </w:pPr>
      <w:r w:rsidRPr="00032F4B">
        <w:rPr>
          <w:sz w:val="26"/>
          <w:szCs w:val="26"/>
        </w:rPr>
        <w:t>Filter out ideas to note and compare with other trainee</w:t>
      </w:r>
    </w:p>
    <w:p w14:paraId="19CC7F30" w14:textId="0F6FBA32" w:rsidR="003D2CBD" w:rsidRDefault="003D2CBD" w:rsidP="003D2CBD">
      <w:pPr>
        <w:numPr>
          <w:ilvl w:val="0"/>
          <w:numId w:val="40"/>
        </w:numPr>
        <w:rPr>
          <w:sz w:val="26"/>
          <w:szCs w:val="26"/>
          <w:lang w:val="fr-FR"/>
        </w:rPr>
      </w:pPr>
      <w:proofErr w:type="spellStart"/>
      <w:r w:rsidRPr="000F53E9">
        <w:rPr>
          <w:sz w:val="26"/>
          <w:szCs w:val="26"/>
          <w:lang w:val="fr-FR"/>
        </w:rPr>
        <w:t>Skill</w:t>
      </w:r>
      <w:proofErr w:type="spellEnd"/>
      <w:r w:rsidRPr="000F53E9">
        <w:rPr>
          <w:sz w:val="26"/>
          <w:szCs w:val="26"/>
          <w:lang w:val="fr-FR"/>
        </w:rPr>
        <w:t xml:space="preserve"> 2 :</w:t>
      </w:r>
      <w:r w:rsidR="00376C60" w:rsidRPr="000F53E9">
        <w:rPr>
          <w:sz w:val="26"/>
          <w:szCs w:val="26"/>
          <w:lang w:val="fr-FR"/>
        </w:rPr>
        <w:t xml:space="preserve"> Team </w:t>
      </w:r>
      <w:proofErr w:type="spellStart"/>
      <w:r w:rsidR="00376C60" w:rsidRPr="000F53E9">
        <w:rPr>
          <w:sz w:val="26"/>
          <w:szCs w:val="26"/>
          <w:lang w:val="fr-FR"/>
        </w:rPr>
        <w:t>work</w:t>
      </w:r>
      <w:proofErr w:type="spellEnd"/>
    </w:p>
    <w:p w14:paraId="4C46D1BA" w14:textId="789E13EC" w:rsidR="004206BB" w:rsidRDefault="004206BB" w:rsidP="004206BB">
      <w:pPr>
        <w:numPr>
          <w:ilvl w:val="1"/>
          <w:numId w:val="40"/>
        </w:numPr>
        <w:rPr>
          <w:sz w:val="26"/>
          <w:szCs w:val="26"/>
        </w:rPr>
      </w:pPr>
      <w:r w:rsidRPr="004206BB">
        <w:rPr>
          <w:sz w:val="26"/>
          <w:szCs w:val="26"/>
        </w:rPr>
        <w:t>After receiving the task, together analyze and separate the task into smaller tasks to make it easier and save more time.</w:t>
      </w:r>
    </w:p>
    <w:p w14:paraId="09AAB46D" w14:textId="77777777" w:rsidR="007F6A15" w:rsidRDefault="007F6A15">
      <w:pPr>
        <w:widowControl/>
        <w:tabs>
          <w:tab w:val="clear" w:pos="720"/>
          <w:tab w:val="clear" w:pos="1440"/>
          <w:tab w:val="clear" w:pos="2160"/>
          <w:tab w:val="clear" w:pos="4253"/>
          <w:tab w:val="clear" w:pos="8505"/>
        </w:tabs>
        <w:spacing w:before="0" w:after="0" w:line="240" w:lineRule="auto"/>
        <w:jc w:val="left"/>
        <w:rPr>
          <w:b/>
        </w:rPr>
      </w:pPr>
      <w:bookmarkStart w:id="4" w:name="_Toc346316139"/>
      <w:r>
        <w:br w:type="page"/>
      </w:r>
    </w:p>
    <w:p w14:paraId="55381F71" w14:textId="1425D009" w:rsidR="00162E7A" w:rsidRPr="00FF2911" w:rsidRDefault="006233BC" w:rsidP="00E368BE">
      <w:pPr>
        <w:pStyle w:val="mcCp1"/>
        <w:spacing w:after="0"/>
      </w:pPr>
      <w:r w:rsidRPr="00FF2911">
        <w:lastRenderedPageBreak/>
        <w:t>Conclusion</w:t>
      </w:r>
      <w:r w:rsidR="00FF2911" w:rsidRPr="00FF2911">
        <w:t>s</w:t>
      </w:r>
      <w:bookmarkEnd w:id="4"/>
      <w:r w:rsidR="00FF2911">
        <w:t xml:space="preserve"> </w:t>
      </w:r>
      <w:proofErr w:type="gramStart"/>
      <w:r w:rsidR="006579AC" w:rsidRPr="00FF2911">
        <w:t>(</w:t>
      </w:r>
      <w:r w:rsidR="00837980" w:rsidRPr="00FF2911">
        <w:t xml:space="preserve"> 3</w:t>
      </w:r>
      <w:proofErr w:type="gramEnd"/>
      <w:r w:rsidR="006579AC" w:rsidRPr="00FF2911">
        <w:t xml:space="preserve"> pages max)</w:t>
      </w:r>
      <w:r w:rsidR="00FF2911" w:rsidRPr="00FF2911">
        <w:t xml:space="preserve"> Please </w:t>
      </w:r>
      <w:r w:rsidR="00FF2911">
        <w:t>describe in your own words:</w:t>
      </w:r>
    </w:p>
    <w:p w14:paraId="651B0512" w14:textId="26730CFD" w:rsidR="00595A2A" w:rsidRDefault="007367A5" w:rsidP="002C34B7">
      <w:pPr>
        <w:pStyle w:val="mcCp2"/>
        <w:spacing w:after="0"/>
        <w:rPr>
          <w:lang w:val="fr-FR"/>
        </w:rPr>
      </w:pPr>
      <w:proofErr w:type="spellStart"/>
      <w:r w:rsidRPr="00595A2A">
        <w:rPr>
          <w:lang w:val="fr-FR"/>
        </w:rPr>
        <w:t>Achievements</w:t>
      </w:r>
      <w:proofErr w:type="spellEnd"/>
      <w:r w:rsidR="00FF2911">
        <w:rPr>
          <w:lang w:val="fr-FR"/>
        </w:rPr>
        <w:t xml:space="preserve"> / </w:t>
      </w:r>
      <w:proofErr w:type="spellStart"/>
      <w:r w:rsidR="00FF2911">
        <w:rPr>
          <w:lang w:val="fr-FR"/>
        </w:rPr>
        <w:t>successes</w:t>
      </w:r>
      <w:proofErr w:type="spellEnd"/>
      <w:r w:rsidRPr="00595A2A">
        <w:rPr>
          <w:lang w:val="fr-FR"/>
        </w:rPr>
        <w:t> :</w:t>
      </w:r>
    </w:p>
    <w:p w14:paraId="7EDCA9BF" w14:textId="41A86930" w:rsidR="00295D94" w:rsidRDefault="00295D94" w:rsidP="000551E4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295D94">
        <w:rPr>
          <w:sz w:val="26"/>
          <w:szCs w:val="26"/>
        </w:rPr>
        <w:t>I had the opportunity to participate in a small project close to reality and did my best</w:t>
      </w:r>
    </w:p>
    <w:p w14:paraId="638A442A" w14:textId="6CBBE211" w:rsidR="001B207A" w:rsidRPr="00032F4B" w:rsidRDefault="00676A96" w:rsidP="000551E4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676A96">
        <w:rPr>
          <w:sz w:val="26"/>
          <w:szCs w:val="26"/>
        </w:rPr>
        <w:t>I had the opportunity to improve my communication skills through communicating with mentors and team members</w:t>
      </w:r>
    </w:p>
    <w:p w14:paraId="4FEC92D7" w14:textId="023107F6" w:rsidR="007367A5" w:rsidRDefault="007367A5" w:rsidP="002C34B7">
      <w:pPr>
        <w:pStyle w:val="mcCp2"/>
        <w:spacing w:after="0"/>
        <w:rPr>
          <w:lang w:val="fr-FR"/>
        </w:rPr>
      </w:pPr>
      <w:r w:rsidRPr="00595A2A">
        <w:rPr>
          <w:lang w:val="fr-FR"/>
        </w:rPr>
        <w:t>Conclusion</w:t>
      </w:r>
      <w:r w:rsidR="00FF2911">
        <w:rPr>
          <w:lang w:val="fr-FR"/>
        </w:rPr>
        <w:t xml:space="preserve">s / </w:t>
      </w:r>
      <w:proofErr w:type="spellStart"/>
      <w:r w:rsidR="00FF2911">
        <w:rPr>
          <w:lang w:val="fr-FR"/>
        </w:rPr>
        <w:t>What</w:t>
      </w:r>
      <w:proofErr w:type="spellEnd"/>
      <w:r w:rsidR="00FF2911">
        <w:rPr>
          <w:lang w:val="fr-FR"/>
        </w:rPr>
        <w:t xml:space="preserve"> I </w:t>
      </w:r>
      <w:proofErr w:type="spellStart"/>
      <w:r w:rsidR="00FF2911">
        <w:rPr>
          <w:lang w:val="fr-FR"/>
        </w:rPr>
        <w:t>learned</w:t>
      </w:r>
      <w:proofErr w:type="spellEnd"/>
      <w:r w:rsidRPr="00595A2A">
        <w:rPr>
          <w:lang w:val="fr-FR"/>
        </w:rPr>
        <w:t> :</w:t>
      </w:r>
    </w:p>
    <w:p w14:paraId="0C583C61" w14:textId="2AA5D936" w:rsidR="00F35223" w:rsidRDefault="00F35223" w:rsidP="0040312D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F35223">
        <w:rPr>
          <w:sz w:val="26"/>
          <w:szCs w:val="26"/>
        </w:rPr>
        <w:t>The biggest lesson and also the first lesson that I learned when I went to practice was "being proactive".</w:t>
      </w:r>
      <w:r w:rsidR="009A3EBA">
        <w:rPr>
          <w:sz w:val="26"/>
          <w:szCs w:val="26"/>
        </w:rPr>
        <w:t xml:space="preserve"> P</w:t>
      </w:r>
      <w:r w:rsidR="009A3EBA" w:rsidRPr="009A3EBA">
        <w:rPr>
          <w:sz w:val="26"/>
          <w:szCs w:val="26"/>
        </w:rPr>
        <w:t xml:space="preserve">roactively </w:t>
      </w:r>
      <w:r w:rsidR="00CC4986">
        <w:rPr>
          <w:sz w:val="26"/>
          <w:szCs w:val="26"/>
        </w:rPr>
        <w:t xml:space="preserve">research information, </w:t>
      </w:r>
      <w:r w:rsidR="009A3EBA" w:rsidRPr="009A3EBA">
        <w:rPr>
          <w:sz w:val="26"/>
          <w:szCs w:val="26"/>
        </w:rPr>
        <w:t>proactively create professional working habits and proactively improve the results achieved</w:t>
      </w:r>
    </w:p>
    <w:p w14:paraId="41CA149A" w14:textId="4EB76139" w:rsidR="00595A2A" w:rsidRPr="00032F4B" w:rsidRDefault="00943D67" w:rsidP="0040312D">
      <w:pPr>
        <w:pStyle w:val="ListParagraph"/>
        <w:numPr>
          <w:ilvl w:val="0"/>
          <w:numId w:val="40"/>
        </w:numPr>
        <w:rPr>
          <w:sz w:val="26"/>
          <w:szCs w:val="26"/>
        </w:rPr>
      </w:pPr>
      <w:r w:rsidRPr="00032F4B">
        <w:rPr>
          <w:sz w:val="26"/>
          <w:szCs w:val="26"/>
        </w:rPr>
        <w:t xml:space="preserve">I have reviewed some old knowledge about </w:t>
      </w:r>
      <w:proofErr w:type="spellStart"/>
      <w:r w:rsidRPr="00032F4B">
        <w:rPr>
          <w:sz w:val="26"/>
          <w:szCs w:val="26"/>
        </w:rPr>
        <w:t>php</w:t>
      </w:r>
      <w:proofErr w:type="spellEnd"/>
      <w:r w:rsidRPr="00032F4B">
        <w:rPr>
          <w:sz w:val="26"/>
          <w:szCs w:val="26"/>
        </w:rPr>
        <w:t xml:space="preserve"> and besides, </w:t>
      </w:r>
      <w:r w:rsidR="00601402" w:rsidRPr="00601402">
        <w:rPr>
          <w:sz w:val="26"/>
          <w:szCs w:val="26"/>
        </w:rPr>
        <w:t>I learned about Selenium and its application to the project I worked on during my</w:t>
      </w:r>
      <w:r w:rsidR="00A8569E">
        <w:rPr>
          <w:sz w:val="26"/>
          <w:szCs w:val="26"/>
        </w:rPr>
        <w:t xml:space="preserve"> </w:t>
      </w:r>
      <w:proofErr w:type="gramStart"/>
      <w:r w:rsidR="00A8569E">
        <w:rPr>
          <w:sz w:val="26"/>
          <w:szCs w:val="26"/>
        </w:rPr>
        <w:t>last</w:t>
      </w:r>
      <w:r w:rsidR="00601402" w:rsidRPr="00601402">
        <w:rPr>
          <w:sz w:val="26"/>
          <w:szCs w:val="26"/>
        </w:rPr>
        <w:t xml:space="preserve">  month</w:t>
      </w:r>
      <w:proofErr w:type="gramEnd"/>
      <w:r w:rsidR="00601402" w:rsidRPr="00601402">
        <w:rPr>
          <w:sz w:val="26"/>
          <w:szCs w:val="26"/>
        </w:rPr>
        <w:t xml:space="preserve"> </w:t>
      </w:r>
      <w:r w:rsidR="00ED7DA5">
        <w:rPr>
          <w:sz w:val="26"/>
          <w:szCs w:val="26"/>
        </w:rPr>
        <w:t xml:space="preserve">of </w:t>
      </w:r>
      <w:r w:rsidR="00601402" w:rsidRPr="00601402">
        <w:rPr>
          <w:sz w:val="26"/>
          <w:szCs w:val="26"/>
        </w:rPr>
        <w:t>internship</w:t>
      </w:r>
    </w:p>
    <w:p w14:paraId="7E0485A8" w14:textId="19003A13" w:rsidR="00A010B5" w:rsidRDefault="007367A5" w:rsidP="00A010B5">
      <w:pPr>
        <w:pStyle w:val="mcCp2"/>
        <w:spacing w:after="0"/>
      </w:pPr>
      <w:r w:rsidRPr="00FF2911">
        <w:t>Career path impact</w:t>
      </w:r>
      <w:r w:rsidR="00FF2911" w:rsidRPr="00FF2911">
        <w:t xml:space="preserve"> / How w</w:t>
      </w:r>
      <w:r w:rsidR="00FF2911">
        <w:t>ill this experience affect my future?</w:t>
      </w:r>
    </w:p>
    <w:p w14:paraId="38C0A2E0" w14:textId="278243AF" w:rsidR="00343FF8" w:rsidRPr="00343FF8" w:rsidRDefault="00657E15" w:rsidP="00343FF8">
      <w:pPr>
        <w:pStyle w:val="ListParagraph"/>
        <w:numPr>
          <w:ilvl w:val="0"/>
          <w:numId w:val="40"/>
        </w:numPr>
      </w:pPr>
      <w:r w:rsidRPr="00657E15">
        <w:t>During my internship, I was able to apply the knowledge I learned and see my own flaws so that I could continue to improve. At the same time, with the help of experienced people at the internship site, I have learned lessons to avoid mistakes in the future practice.</w:t>
      </w:r>
    </w:p>
    <w:p w14:paraId="10BF9E9A" w14:textId="216014A3" w:rsidR="00BE1307" w:rsidRDefault="00574798" w:rsidP="00A010B5">
      <w:pPr>
        <w:pStyle w:val="mcCp2"/>
        <w:numPr>
          <w:ilvl w:val="0"/>
          <w:numId w:val="0"/>
        </w:numPr>
        <w:spacing w:after="0"/>
      </w:pPr>
      <w:r w:rsidRPr="00FF2911">
        <w:br w:type="page"/>
      </w:r>
      <w:bookmarkStart w:id="5" w:name="_Toc346316140"/>
      <w:r w:rsidR="002C2267" w:rsidRPr="007434B8">
        <w:lastRenderedPageBreak/>
        <w:t>Comments/Evaluation of mentor at</w:t>
      </w:r>
      <w:r w:rsidR="00BE1307" w:rsidRPr="007434B8">
        <w:t xml:space="preserve"> </w:t>
      </w:r>
      <w:bookmarkEnd w:id="5"/>
      <w:r w:rsidR="002C2267" w:rsidRPr="007434B8">
        <w:t>PNV</w:t>
      </w:r>
      <w:r w:rsidR="00002750" w:rsidRPr="007434B8">
        <w:t>:</w:t>
      </w:r>
      <w:r w:rsidR="00EF70EC" w:rsidRPr="007434B8">
        <w:t xml:space="preserve"> (attach with this report)</w:t>
      </w:r>
    </w:p>
    <w:p w14:paraId="22342375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4541169C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D0D2B5C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2D4551EC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57649AFB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499A7DA1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46D25949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0EB83085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4B2A207A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2A2CD112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145D76D5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0A4944E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24DA66C1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9A4BB99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FBDD357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061ACFC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1E362D78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1F7B19FB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50A06D4D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358E08E0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24F7546A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3F6E3495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01E41C50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271ED6EC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527D581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4436A86E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7FE85362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0ED3C520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D3E0D1A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00898C4B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37D7D7D0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6E7F13BD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1C25226A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57A5ED96" w14:textId="77777777" w:rsidR="005B698B" w:rsidRDefault="005B698B" w:rsidP="005B698B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p w14:paraId="13986C5C" w14:textId="77777777" w:rsidR="00054AC5" w:rsidRPr="00427B91" w:rsidRDefault="005B698B" w:rsidP="00790793">
      <w:pPr>
        <w:tabs>
          <w:tab w:val="clear" w:pos="720"/>
          <w:tab w:val="clear" w:pos="1440"/>
          <w:tab w:val="clear" w:pos="2160"/>
          <w:tab w:val="clear" w:pos="4253"/>
          <w:tab w:val="left" w:leader="hyphen" w:pos="8505"/>
        </w:tabs>
      </w:pPr>
      <w:r>
        <w:tab/>
      </w:r>
    </w:p>
    <w:sectPr w:rsidR="00054AC5" w:rsidRPr="00427B91" w:rsidSect="002478B1">
      <w:headerReference w:type="even" r:id="rId19"/>
      <w:footerReference w:type="even" r:id="rId20"/>
      <w:footerReference w:type="default" r:id="rId21"/>
      <w:pgSz w:w="11907" w:h="16840" w:code="9"/>
      <w:pgMar w:top="1134" w:right="1134" w:bottom="1134" w:left="1701" w:header="1310" w:footer="1582" w:gutter="0"/>
      <w:paperSrc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993C7" w14:textId="77777777" w:rsidR="00B05891" w:rsidRDefault="00B05891">
      <w:r>
        <w:separator/>
      </w:r>
    </w:p>
  </w:endnote>
  <w:endnote w:type="continuationSeparator" w:id="0">
    <w:p w14:paraId="240E0090" w14:textId="77777777" w:rsidR="00B05891" w:rsidRDefault="00B0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CFE9" w14:textId="77777777" w:rsidR="00D87505" w:rsidRDefault="00C33419">
    <w:pPr>
      <w:pStyle w:val="Footer"/>
      <w:ind w:right="360"/>
    </w:pPr>
    <w:r>
      <w:fldChar w:fldCharType="begin"/>
    </w:r>
    <w:r>
      <w:instrText xml:space="preserve"> PAGE   \* MERGEFORMAT </w:instrText>
    </w:r>
    <w:r>
      <w:fldChar w:fldCharType="separate"/>
    </w:r>
    <w:r w:rsidR="0061392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9C08" w14:textId="1A07DCA8" w:rsidR="00D87505" w:rsidRPr="00C33419" w:rsidRDefault="00C33419" w:rsidP="001A34E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1038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5D2B4" w14:textId="77777777" w:rsidR="00B05891" w:rsidRDefault="00B05891">
      <w:r>
        <w:separator/>
      </w:r>
    </w:p>
  </w:footnote>
  <w:footnote w:type="continuationSeparator" w:id="0">
    <w:p w14:paraId="43D106BA" w14:textId="77777777" w:rsidR="00B05891" w:rsidRDefault="00B05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20C70" w14:textId="77777777" w:rsidR="00603C99" w:rsidRDefault="00603C99" w:rsidP="00603C9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sz w:val="18"/>
      </w:rPr>
      <w:t>KHOA CÔNG NGHỆ THÔNG TIN – TRƯỜNG CAO ĐẲNG NGHỀ ĐÀ NẴNG</w:t>
    </w:r>
  </w:p>
  <w:p w14:paraId="2633F22A" w14:textId="77777777" w:rsidR="00F501A2" w:rsidRPr="00603C99" w:rsidRDefault="00F501A2" w:rsidP="00603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08"/>
    <w:multiLevelType w:val="hybridMultilevel"/>
    <w:tmpl w:val="3B909284"/>
    <w:lvl w:ilvl="0" w:tplc="390295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39FC"/>
    <w:multiLevelType w:val="hybridMultilevel"/>
    <w:tmpl w:val="566E14E4"/>
    <w:lvl w:ilvl="0" w:tplc="06A2F4B4">
      <w:start w:val="1"/>
      <w:numFmt w:val="bullet"/>
      <w:lvlText w:val=""/>
      <w:lvlJc w:val="left"/>
      <w:pPr>
        <w:tabs>
          <w:tab w:val="num" w:pos="1641"/>
        </w:tabs>
        <w:ind w:left="16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2" w15:restartNumberingAfterBreak="0">
    <w:nsid w:val="021F0769"/>
    <w:multiLevelType w:val="multilevel"/>
    <w:tmpl w:val="344EF466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3" w15:restartNumberingAfterBreak="0">
    <w:nsid w:val="02BB6E08"/>
    <w:multiLevelType w:val="multilevel"/>
    <w:tmpl w:val="C60A1B6E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4" w15:restartNumberingAfterBreak="0">
    <w:nsid w:val="0B3C3977"/>
    <w:multiLevelType w:val="hybridMultilevel"/>
    <w:tmpl w:val="B83C5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61DF9"/>
    <w:multiLevelType w:val="hybridMultilevel"/>
    <w:tmpl w:val="022A85E4"/>
    <w:lvl w:ilvl="0" w:tplc="040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6" w15:restartNumberingAfterBreak="0">
    <w:nsid w:val="1E1A71B7"/>
    <w:multiLevelType w:val="hybridMultilevel"/>
    <w:tmpl w:val="79289A22"/>
    <w:lvl w:ilvl="0" w:tplc="085606A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D0DE6"/>
    <w:multiLevelType w:val="hybridMultilevel"/>
    <w:tmpl w:val="AFB2AD24"/>
    <w:lvl w:ilvl="0" w:tplc="06A2F4B4">
      <w:start w:val="1"/>
      <w:numFmt w:val="bullet"/>
      <w:lvlText w:val=""/>
      <w:lvlJc w:val="left"/>
      <w:pPr>
        <w:tabs>
          <w:tab w:val="num" w:pos="1641"/>
        </w:tabs>
        <w:ind w:left="16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8" w15:restartNumberingAfterBreak="0">
    <w:nsid w:val="22776656"/>
    <w:multiLevelType w:val="hybridMultilevel"/>
    <w:tmpl w:val="83A24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B92DEC"/>
    <w:multiLevelType w:val="hybridMultilevel"/>
    <w:tmpl w:val="C8C6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3A1A"/>
    <w:multiLevelType w:val="hybridMultilevel"/>
    <w:tmpl w:val="4CE2129C"/>
    <w:lvl w:ilvl="0" w:tplc="F21004B8">
      <w:start w:val="1"/>
      <w:numFmt w:val="upperRoman"/>
      <w:lvlText w:val="%1."/>
      <w:lvlJc w:val="right"/>
      <w:pPr>
        <w:tabs>
          <w:tab w:val="num" w:pos="1004"/>
        </w:tabs>
        <w:ind w:left="1004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2D332C12"/>
    <w:multiLevelType w:val="hybridMultilevel"/>
    <w:tmpl w:val="5E00BA12"/>
    <w:lvl w:ilvl="0" w:tplc="197E59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62AA4"/>
    <w:multiLevelType w:val="hybridMultilevel"/>
    <w:tmpl w:val="DC08CD14"/>
    <w:lvl w:ilvl="0" w:tplc="0CF80B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6B66AB0">
      <w:numFmt w:val="none"/>
      <w:lvlText w:val=""/>
      <w:lvlJc w:val="left"/>
      <w:pPr>
        <w:tabs>
          <w:tab w:val="num" w:pos="360"/>
        </w:tabs>
      </w:pPr>
    </w:lvl>
    <w:lvl w:ilvl="2" w:tplc="43706AE2">
      <w:numFmt w:val="none"/>
      <w:lvlText w:val=""/>
      <w:lvlJc w:val="left"/>
      <w:pPr>
        <w:tabs>
          <w:tab w:val="num" w:pos="360"/>
        </w:tabs>
      </w:pPr>
    </w:lvl>
    <w:lvl w:ilvl="3" w:tplc="F4E24B8A">
      <w:numFmt w:val="none"/>
      <w:lvlText w:val=""/>
      <w:lvlJc w:val="left"/>
      <w:pPr>
        <w:tabs>
          <w:tab w:val="num" w:pos="360"/>
        </w:tabs>
      </w:pPr>
    </w:lvl>
    <w:lvl w:ilvl="4" w:tplc="59CA2DB0">
      <w:numFmt w:val="none"/>
      <w:lvlText w:val=""/>
      <w:lvlJc w:val="left"/>
      <w:pPr>
        <w:tabs>
          <w:tab w:val="num" w:pos="360"/>
        </w:tabs>
      </w:pPr>
    </w:lvl>
    <w:lvl w:ilvl="5" w:tplc="0D061D54">
      <w:numFmt w:val="none"/>
      <w:lvlText w:val=""/>
      <w:lvlJc w:val="left"/>
      <w:pPr>
        <w:tabs>
          <w:tab w:val="num" w:pos="360"/>
        </w:tabs>
      </w:pPr>
    </w:lvl>
    <w:lvl w:ilvl="6" w:tplc="98847792">
      <w:numFmt w:val="none"/>
      <w:lvlText w:val=""/>
      <w:lvlJc w:val="left"/>
      <w:pPr>
        <w:tabs>
          <w:tab w:val="num" w:pos="360"/>
        </w:tabs>
      </w:pPr>
    </w:lvl>
    <w:lvl w:ilvl="7" w:tplc="C0B0CD46">
      <w:numFmt w:val="none"/>
      <w:lvlText w:val=""/>
      <w:lvlJc w:val="left"/>
      <w:pPr>
        <w:tabs>
          <w:tab w:val="num" w:pos="360"/>
        </w:tabs>
      </w:pPr>
    </w:lvl>
    <w:lvl w:ilvl="8" w:tplc="6D7E1B3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2400F58"/>
    <w:multiLevelType w:val="hybridMultilevel"/>
    <w:tmpl w:val="8970056E"/>
    <w:lvl w:ilvl="0" w:tplc="9A66C964">
      <w:start w:val="1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C136C6"/>
    <w:multiLevelType w:val="hybridMultilevel"/>
    <w:tmpl w:val="EB0E3A44"/>
    <w:lvl w:ilvl="0" w:tplc="A858CC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1369E8"/>
    <w:multiLevelType w:val="hybridMultilevel"/>
    <w:tmpl w:val="949E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34DC6"/>
    <w:multiLevelType w:val="hybridMultilevel"/>
    <w:tmpl w:val="B5A6190C"/>
    <w:lvl w:ilvl="0" w:tplc="36CE0B8E">
      <w:start w:val="1"/>
      <w:numFmt w:val="upperRoman"/>
      <w:lvlText w:val="%1."/>
      <w:lvlJc w:val="right"/>
      <w:pPr>
        <w:tabs>
          <w:tab w:val="num" w:pos="1004"/>
        </w:tabs>
        <w:ind w:left="1004" w:hanging="18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43DD44B8"/>
    <w:multiLevelType w:val="hybridMultilevel"/>
    <w:tmpl w:val="1BBA0DE6"/>
    <w:lvl w:ilvl="0" w:tplc="B3EA9E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5E5F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923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A6FB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90D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F61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50E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FEC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0C1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95936"/>
    <w:multiLevelType w:val="hybridMultilevel"/>
    <w:tmpl w:val="D368B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AE6480"/>
    <w:multiLevelType w:val="multilevel"/>
    <w:tmpl w:val="850A4964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20" w15:restartNumberingAfterBreak="0">
    <w:nsid w:val="525C6A3B"/>
    <w:multiLevelType w:val="hybridMultilevel"/>
    <w:tmpl w:val="667653E4"/>
    <w:lvl w:ilvl="0" w:tplc="06A2F4B4">
      <w:start w:val="1"/>
      <w:numFmt w:val="bullet"/>
      <w:lvlText w:val=""/>
      <w:lvlJc w:val="left"/>
      <w:pPr>
        <w:tabs>
          <w:tab w:val="num" w:pos="1654"/>
        </w:tabs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4"/>
        </w:tabs>
        <w:ind w:left="2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4"/>
        </w:tabs>
        <w:ind w:left="2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4"/>
        </w:tabs>
        <w:ind w:left="3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4"/>
        </w:tabs>
        <w:ind w:left="4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4"/>
        </w:tabs>
        <w:ind w:left="5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4"/>
        </w:tabs>
        <w:ind w:left="6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</w:rPr>
    </w:lvl>
  </w:abstractNum>
  <w:abstractNum w:abstractNumId="21" w15:restartNumberingAfterBreak="0">
    <w:nsid w:val="529D1568"/>
    <w:multiLevelType w:val="hybridMultilevel"/>
    <w:tmpl w:val="E4FC3C1C"/>
    <w:lvl w:ilvl="0" w:tplc="50D2E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1159"/>
    <w:multiLevelType w:val="hybridMultilevel"/>
    <w:tmpl w:val="72CA20EE"/>
    <w:lvl w:ilvl="0" w:tplc="06A2F4B4">
      <w:start w:val="1"/>
      <w:numFmt w:val="bullet"/>
      <w:lvlText w:val=""/>
      <w:lvlJc w:val="left"/>
      <w:pPr>
        <w:tabs>
          <w:tab w:val="num" w:pos="1653"/>
        </w:tabs>
        <w:ind w:left="16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3"/>
        </w:tabs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3"/>
        </w:tabs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3"/>
        </w:tabs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3"/>
        </w:tabs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3"/>
        </w:tabs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3"/>
        </w:tabs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3"/>
        </w:tabs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3"/>
        </w:tabs>
        <w:ind w:left="7053" w:hanging="360"/>
      </w:pPr>
      <w:rPr>
        <w:rFonts w:ascii="Wingdings" w:hAnsi="Wingdings" w:hint="default"/>
      </w:rPr>
    </w:lvl>
  </w:abstractNum>
  <w:abstractNum w:abstractNumId="23" w15:restartNumberingAfterBreak="0">
    <w:nsid w:val="561D5F60"/>
    <w:multiLevelType w:val="hybridMultilevel"/>
    <w:tmpl w:val="FB8CDF34"/>
    <w:lvl w:ilvl="0" w:tplc="A126D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3CAF3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CCD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460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4B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165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6C2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442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CAA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74B5E"/>
    <w:multiLevelType w:val="hybridMultilevel"/>
    <w:tmpl w:val="46FA4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544EB"/>
    <w:multiLevelType w:val="hybridMultilevel"/>
    <w:tmpl w:val="65D28B08"/>
    <w:lvl w:ilvl="0" w:tplc="00644D9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00BD5"/>
    <w:multiLevelType w:val="hybridMultilevel"/>
    <w:tmpl w:val="30DCBCC6"/>
    <w:lvl w:ilvl="0" w:tplc="38DA58B2"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56E7E"/>
    <w:multiLevelType w:val="hybridMultilevel"/>
    <w:tmpl w:val="49F49B7A"/>
    <w:lvl w:ilvl="0" w:tplc="6DE2E28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5DC2196E"/>
    <w:multiLevelType w:val="multilevel"/>
    <w:tmpl w:val="60E812B2"/>
    <w:lvl w:ilvl="0">
      <w:start w:val="1"/>
      <w:numFmt w:val="decimal"/>
      <w:pStyle w:val="mcCp1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mcCp2"/>
      <w:suff w:val="space"/>
      <w:lvlText w:val="%1.%2."/>
      <w:lvlJc w:val="left"/>
      <w:pPr>
        <w:ind w:left="851" w:firstLine="0"/>
      </w:pPr>
      <w:rPr>
        <w:rFonts w:ascii="Times New Roman" w:hAnsi="Times New Roman" w:hint="default"/>
        <w:color w:val="000000"/>
      </w:rPr>
    </w:lvl>
    <w:lvl w:ilvl="2">
      <w:start w:val="1"/>
      <w:numFmt w:val="decimal"/>
      <w:pStyle w:val="mcCp3"/>
      <w:suff w:val="space"/>
      <w:lvlText w:val="%1.%2.%3.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mcCp4"/>
      <w:suff w:val="space"/>
      <w:lvlText w:val="%4)"/>
      <w:lvlJc w:val="left"/>
      <w:pPr>
        <w:ind w:left="0" w:firstLine="720"/>
      </w:pPr>
      <w:rPr>
        <w:rFonts w:hint="default"/>
        <w:i w:val="0"/>
        <w:color w:val="000000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liuthamkhonidung"/>
      <w:lvlText w:val="[%9]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29" w15:restartNumberingAfterBreak="0">
    <w:nsid w:val="5E1927E7"/>
    <w:multiLevelType w:val="hybridMultilevel"/>
    <w:tmpl w:val="29B422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30356"/>
    <w:multiLevelType w:val="hybridMultilevel"/>
    <w:tmpl w:val="C4E076F2"/>
    <w:lvl w:ilvl="0" w:tplc="390295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B1BEA"/>
    <w:multiLevelType w:val="hybridMultilevel"/>
    <w:tmpl w:val="52AE5400"/>
    <w:lvl w:ilvl="0" w:tplc="A2681906">
      <w:start w:val="1"/>
      <w:numFmt w:val="upperRoman"/>
      <w:lvlText w:val="%1."/>
      <w:lvlJc w:val="right"/>
      <w:pPr>
        <w:tabs>
          <w:tab w:val="num" w:pos="1004"/>
        </w:tabs>
        <w:ind w:left="1004" w:hanging="180"/>
      </w:pPr>
    </w:lvl>
    <w:lvl w:ilvl="1" w:tplc="5F70E02E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59A25D0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AC2B5EA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8A06A718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ADE6DC0C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37E26BD2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E3BE7284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BBE86B62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2" w15:restartNumberingAfterBreak="0">
    <w:nsid w:val="62011AF8"/>
    <w:multiLevelType w:val="hybridMultilevel"/>
    <w:tmpl w:val="42E498BA"/>
    <w:lvl w:ilvl="0" w:tplc="0240B1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A2455"/>
    <w:multiLevelType w:val="hybridMultilevel"/>
    <w:tmpl w:val="06E28940"/>
    <w:lvl w:ilvl="0" w:tplc="05C23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CAB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F82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61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C1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4A4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A48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80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0D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07F0E"/>
    <w:multiLevelType w:val="hybridMultilevel"/>
    <w:tmpl w:val="BE58A7CA"/>
    <w:lvl w:ilvl="0" w:tplc="2898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9B688A"/>
    <w:multiLevelType w:val="hybridMultilevel"/>
    <w:tmpl w:val="AD12F7B0"/>
    <w:lvl w:ilvl="0" w:tplc="42D416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84C3F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54B7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0EE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0A2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B22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4A5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2C6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56C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A1ECF"/>
    <w:multiLevelType w:val="hybridMultilevel"/>
    <w:tmpl w:val="6CA0D414"/>
    <w:lvl w:ilvl="0" w:tplc="390295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66BD2"/>
    <w:multiLevelType w:val="hybridMultilevel"/>
    <w:tmpl w:val="61CE9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617DF"/>
    <w:multiLevelType w:val="hybridMultilevel"/>
    <w:tmpl w:val="D5723294"/>
    <w:lvl w:ilvl="0" w:tplc="06A2F4B4">
      <w:start w:val="1"/>
      <w:numFmt w:val="bullet"/>
      <w:lvlText w:val=""/>
      <w:lvlJc w:val="left"/>
      <w:pPr>
        <w:tabs>
          <w:tab w:val="num" w:pos="1653"/>
        </w:tabs>
        <w:ind w:left="16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3"/>
        </w:tabs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3"/>
        </w:tabs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3"/>
        </w:tabs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3"/>
        </w:tabs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3"/>
        </w:tabs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3"/>
        </w:tabs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3"/>
        </w:tabs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3"/>
        </w:tabs>
        <w:ind w:left="7053" w:hanging="360"/>
      </w:pPr>
      <w:rPr>
        <w:rFonts w:ascii="Wingdings" w:hAnsi="Wingdings" w:hint="default"/>
      </w:rPr>
    </w:lvl>
  </w:abstractNum>
  <w:abstractNum w:abstractNumId="39" w15:restartNumberingAfterBreak="0">
    <w:nsid w:val="723642F2"/>
    <w:multiLevelType w:val="hybridMultilevel"/>
    <w:tmpl w:val="9A10EECC"/>
    <w:lvl w:ilvl="0" w:tplc="173E185A">
      <w:start w:val="2"/>
      <w:numFmt w:val="lowerLetter"/>
      <w:lvlText w:val="%1."/>
      <w:lvlJc w:val="left"/>
      <w:pPr>
        <w:tabs>
          <w:tab w:val="num" w:pos="1037"/>
        </w:tabs>
        <w:ind w:left="1037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7"/>
        </w:tabs>
        <w:ind w:left="17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77"/>
        </w:tabs>
        <w:ind w:left="24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97"/>
        </w:tabs>
        <w:ind w:left="31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17"/>
        </w:tabs>
        <w:ind w:left="39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37"/>
        </w:tabs>
        <w:ind w:left="46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57"/>
        </w:tabs>
        <w:ind w:left="53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77"/>
        </w:tabs>
        <w:ind w:left="60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97"/>
        </w:tabs>
        <w:ind w:left="6797" w:hanging="180"/>
      </w:pPr>
      <w:rPr>
        <w:rFonts w:cs="Times New Roman"/>
      </w:rPr>
    </w:lvl>
  </w:abstractNum>
  <w:abstractNum w:abstractNumId="40" w15:restartNumberingAfterBreak="0">
    <w:nsid w:val="729F1C96"/>
    <w:multiLevelType w:val="hybridMultilevel"/>
    <w:tmpl w:val="32B005A8"/>
    <w:lvl w:ilvl="0" w:tplc="B8089D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21E1A"/>
    <w:multiLevelType w:val="multilevel"/>
    <w:tmpl w:val="9A10EECC"/>
    <w:lvl w:ilvl="0">
      <w:start w:val="2"/>
      <w:numFmt w:val="lowerLetter"/>
      <w:lvlText w:val="%1."/>
      <w:lvlJc w:val="left"/>
      <w:pPr>
        <w:tabs>
          <w:tab w:val="num" w:pos="1037"/>
        </w:tabs>
        <w:ind w:left="1037" w:hanging="360"/>
      </w:pPr>
      <w:rPr>
        <w:rFonts w:cs="Times New Roman" w:hint="default"/>
        <w:i/>
      </w:rPr>
    </w:lvl>
    <w:lvl w:ilvl="1">
      <w:start w:val="1"/>
      <w:numFmt w:val="lowerLetter"/>
      <w:lvlText w:val="%2."/>
      <w:lvlJc w:val="left"/>
      <w:pPr>
        <w:tabs>
          <w:tab w:val="num" w:pos="1757"/>
        </w:tabs>
        <w:ind w:left="175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77"/>
        </w:tabs>
        <w:ind w:left="247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197"/>
        </w:tabs>
        <w:ind w:left="319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17"/>
        </w:tabs>
        <w:ind w:left="391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37"/>
        </w:tabs>
        <w:ind w:left="463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57"/>
        </w:tabs>
        <w:ind w:left="535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077"/>
        </w:tabs>
        <w:ind w:left="607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797"/>
        </w:tabs>
        <w:ind w:left="6797" w:hanging="180"/>
      </w:pPr>
      <w:rPr>
        <w:rFonts w:cs="Times New Roman"/>
      </w:rPr>
    </w:lvl>
  </w:abstractNum>
  <w:abstractNum w:abstractNumId="42" w15:restartNumberingAfterBreak="0">
    <w:nsid w:val="7A19763F"/>
    <w:multiLevelType w:val="hybridMultilevel"/>
    <w:tmpl w:val="494E9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35"/>
  </w:num>
  <w:num w:numId="7">
    <w:abstractNumId w:val="15"/>
  </w:num>
  <w:num w:numId="8">
    <w:abstractNumId w:val="9"/>
  </w:num>
  <w:num w:numId="9">
    <w:abstractNumId w:val="33"/>
  </w:num>
  <w:num w:numId="10">
    <w:abstractNumId w:val="19"/>
  </w:num>
  <w:num w:numId="11">
    <w:abstractNumId w:val="3"/>
  </w:num>
  <w:num w:numId="12">
    <w:abstractNumId w:val="2"/>
  </w:num>
  <w:num w:numId="13">
    <w:abstractNumId w:val="16"/>
  </w:num>
  <w:num w:numId="14">
    <w:abstractNumId w:val="10"/>
  </w:num>
  <w:num w:numId="15">
    <w:abstractNumId w:val="31"/>
  </w:num>
  <w:num w:numId="16">
    <w:abstractNumId w:val="39"/>
  </w:num>
  <w:num w:numId="17">
    <w:abstractNumId w:val="41"/>
  </w:num>
  <w:num w:numId="18">
    <w:abstractNumId w:val="18"/>
  </w:num>
  <w:num w:numId="19">
    <w:abstractNumId w:val="4"/>
  </w:num>
  <w:num w:numId="20">
    <w:abstractNumId w:val="37"/>
  </w:num>
  <w:num w:numId="21">
    <w:abstractNumId w:val="29"/>
  </w:num>
  <w:num w:numId="22">
    <w:abstractNumId w:val="24"/>
  </w:num>
  <w:num w:numId="23">
    <w:abstractNumId w:val="40"/>
  </w:num>
  <w:num w:numId="24">
    <w:abstractNumId w:val="11"/>
  </w:num>
  <w:num w:numId="25">
    <w:abstractNumId w:val="32"/>
  </w:num>
  <w:num w:numId="26">
    <w:abstractNumId w:val="34"/>
  </w:num>
  <w:num w:numId="27">
    <w:abstractNumId w:val="42"/>
  </w:num>
  <w:num w:numId="28">
    <w:abstractNumId w:val="20"/>
  </w:num>
  <w:num w:numId="29">
    <w:abstractNumId w:val="38"/>
  </w:num>
  <w:num w:numId="30">
    <w:abstractNumId w:val="1"/>
  </w:num>
  <w:num w:numId="31">
    <w:abstractNumId w:val="22"/>
  </w:num>
  <w:num w:numId="32">
    <w:abstractNumId w:val="7"/>
  </w:num>
  <w:num w:numId="33">
    <w:abstractNumId w:val="27"/>
  </w:num>
  <w:num w:numId="34">
    <w:abstractNumId w:val="8"/>
  </w:num>
  <w:num w:numId="35">
    <w:abstractNumId w:val="5"/>
  </w:num>
  <w:num w:numId="36">
    <w:abstractNumId w:val="21"/>
  </w:num>
  <w:num w:numId="37">
    <w:abstractNumId w:val="13"/>
  </w:num>
  <w:num w:numId="38">
    <w:abstractNumId w:val="28"/>
  </w:num>
  <w:num w:numId="39">
    <w:abstractNumId w:val="30"/>
  </w:num>
  <w:num w:numId="40">
    <w:abstractNumId w:val="36"/>
  </w:num>
  <w:num w:numId="41">
    <w:abstractNumId w:val="28"/>
  </w:num>
  <w:num w:numId="42">
    <w:abstractNumId w:val="0"/>
  </w:num>
  <w:num w:numId="43">
    <w:abstractNumId w:val="26"/>
  </w:num>
  <w:num w:numId="44">
    <w:abstractNumId w:val="25"/>
  </w:num>
  <w:num w:numId="45">
    <w:abstractNumId w:val="6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embedTrueTypeFonts/>
  <w:saveSubset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381"/>
  <w:displayHorizontalDrawingGridEvery w:val="0"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05"/>
    <w:rsid w:val="00002750"/>
    <w:rsid w:val="0000284D"/>
    <w:rsid w:val="00003351"/>
    <w:rsid w:val="0000527B"/>
    <w:rsid w:val="0001000C"/>
    <w:rsid w:val="00014801"/>
    <w:rsid w:val="00016D8C"/>
    <w:rsid w:val="00020A45"/>
    <w:rsid w:val="0002324C"/>
    <w:rsid w:val="000240A9"/>
    <w:rsid w:val="000245E3"/>
    <w:rsid w:val="00027BEC"/>
    <w:rsid w:val="00032F4B"/>
    <w:rsid w:val="00034784"/>
    <w:rsid w:val="00034D6F"/>
    <w:rsid w:val="00035B6A"/>
    <w:rsid w:val="00035E3F"/>
    <w:rsid w:val="00036483"/>
    <w:rsid w:val="00037E28"/>
    <w:rsid w:val="000414B9"/>
    <w:rsid w:val="000417A9"/>
    <w:rsid w:val="000453DD"/>
    <w:rsid w:val="0004621E"/>
    <w:rsid w:val="000476CB"/>
    <w:rsid w:val="0005352A"/>
    <w:rsid w:val="00054279"/>
    <w:rsid w:val="00054AC5"/>
    <w:rsid w:val="000551E4"/>
    <w:rsid w:val="000562F4"/>
    <w:rsid w:val="00057E37"/>
    <w:rsid w:val="00060989"/>
    <w:rsid w:val="00064623"/>
    <w:rsid w:val="00066EA0"/>
    <w:rsid w:val="0006703E"/>
    <w:rsid w:val="00071182"/>
    <w:rsid w:val="00071633"/>
    <w:rsid w:val="00071CFB"/>
    <w:rsid w:val="00081038"/>
    <w:rsid w:val="00083590"/>
    <w:rsid w:val="000847A4"/>
    <w:rsid w:val="00090230"/>
    <w:rsid w:val="00096573"/>
    <w:rsid w:val="000A3AF9"/>
    <w:rsid w:val="000A654F"/>
    <w:rsid w:val="000A7ACE"/>
    <w:rsid w:val="000B3F63"/>
    <w:rsid w:val="000B6166"/>
    <w:rsid w:val="000B6BBA"/>
    <w:rsid w:val="000C0F6B"/>
    <w:rsid w:val="000C1B38"/>
    <w:rsid w:val="000D25E4"/>
    <w:rsid w:val="000E443B"/>
    <w:rsid w:val="000E4587"/>
    <w:rsid w:val="000E4E5F"/>
    <w:rsid w:val="000F469F"/>
    <w:rsid w:val="000F53E9"/>
    <w:rsid w:val="00100BC6"/>
    <w:rsid w:val="0010684D"/>
    <w:rsid w:val="00107A87"/>
    <w:rsid w:val="001106EC"/>
    <w:rsid w:val="00110C2F"/>
    <w:rsid w:val="00112D39"/>
    <w:rsid w:val="001135F2"/>
    <w:rsid w:val="00113E00"/>
    <w:rsid w:val="0011441E"/>
    <w:rsid w:val="001144EA"/>
    <w:rsid w:val="00117CB0"/>
    <w:rsid w:val="00121143"/>
    <w:rsid w:val="001214DB"/>
    <w:rsid w:val="00121BEB"/>
    <w:rsid w:val="00122063"/>
    <w:rsid w:val="00125C9E"/>
    <w:rsid w:val="00127C7C"/>
    <w:rsid w:val="00130B8F"/>
    <w:rsid w:val="00132859"/>
    <w:rsid w:val="001364AE"/>
    <w:rsid w:val="001408A7"/>
    <w:rsid w:val="00141A82"/>
    <w:rsid w:val="00142050"/>
    <w:rsid w:val="001444BF"/>
    <w:rsid w:val="0014633C"/>
    <w:rsid w:val="00146718"/>
    <w:rsid w:val="00146DC0"/>
    <w:rsid w:val="00147587"/>
    <w:rsid w:val="001602D5"/>
    <w:rsid w:val="00162E7A"/>
    <w:rsid w:val="00165E83"/>
    <w:rsid w:val="00166DF1"/>
    <w:rsid w:val="00170F6E"/>
    <w:rsid w:val="001755F4"/>
    <w:rsid w:val="00180787"/>
    <w:rsid w:val="00182201"/>
    <w:rsid w:val="00183E3D"/>
    <w:rsid w:val="00184F76"/>
    <w:rsid w:val="001855A6"/>
    <w:rsid w:val="00187C21"/>
    <w:rsid w:val="0019186F"/>
    <w:rsid w:val="00194A39"/>
    <w:rsid w:val="00195B27"/>
    <w:rsid w:val="001A2A1D"/>
    <w:rsid w:val="001A34E7"/>
    <w:rsid w:val="001A3843"/>
    <w:rsid w:val="001A3B6A"/>
    <w:rsid w:val="001A63EF"/>
    <w:rsid w:val="001A7A52"/>
    <w:rsid w:val="001B1A07"/>
    <w:rsid w:val="001B207A"/>
    <w:rsid w:val="001B2369"/>
    <w:rsid w:val="001B236C"/>
    <w:rsid w:val="001B2720"/>
    <w:rsid w:val="001B344D"/>
    <w:rsid w:val="001B4915"/>
    <w:rsid w:val="001B5B0A"/>
    <w:rsid w:val="001C062B"/>
    <w:rsid w:val="001C36D2"/>
    <w:rsid w:val="001D1D00"/>
    <w:rsid w:val="001D38FC"/>
    <w:rsid w:val="001D777E"/>
    <w:rsid w:val="001E0C81"/>
    <w:rsid w:val="001E11B2"/>
    <w:rsid w:val="001E42EE"/>
    <w:rsid w:val="001E59EC"/>
    <w:rsid w:val="001E5C87"/>
    <w:rsid w:val="001F01AF"/>
    <w:rsid w:val="001F0466"/>
    <w:rsid w:val="001F334C"/>
    <w:rsid w:val="001F388B"/>
    <w:rsid w:val="001F6FDC"/>
    <w:rsid w:val="001F7620"/>
    <w:rsid w:val="00201075"/>
    <w:rsid w:val="00201344"/>
    <w:rsid w:val="00206745"/>
    <w:rsid w:val="0021188C"/>
    <w:rsid w:val="002154C1"/>
    <w:rsid w:val="0021565E"/>
    <w:rsid w:val="00216021"/>
    <w:rsid w:val="00216392"/>
    <w:rsid w:val="00216752"/>
    <w:rsid w:val="0022019A"/>
    <w:rsid w:val="00220475"/>
    <w:rsid w:val="002217AE"/>
    <w:rsid w:val="00221B82"/>
    <w:rsid w:val="00221F73"/>
    <w:rsid w:val="00223F3A"/>
    <w:rsid w:val="00225DD9"/>
    <w:rsid w:val="00226C65"/>
    <w:rsid w:val="00230423"/>
    <w:rsid w:val="002370CE"/>
    <w:rsid w:val="0024197B"/>
    <w:rsid w:val="002469DF"/>
    <w:rsid w:val="002478B1"/>
    <w:rsid w:val="0025020D"/>
    <w:rsid w:val="00257D3D"/>
    <w:rsid w:val="00262171"/>
    <w:rsid w:val="00262BBE"/>
    <w:rsid w:val="0026465C"/>
    <w:rsid w:val="0026600D"/>
    <w:rsid w:val="00266505"/>
    <w:rsid w:val="00271B16"/>
    <w:rsid w:val="00272C1E"/>
    <w:rsid w:val="00272FC8"/>
    <w:rsid w:val="002765C0"/>
    <w:rsid w:val="002854C1"/>
    <w:rsid w:val="00287C56"/>
    <w:rsid w:val="00292963"/>
    <w:rsid w:val="00295D94"/>
    <w:rsid w:val="00296C21"/>
    <w:rsid w:val="002A06ED"/>
    <w:rsid w:val="002A0E7F"/>
    <w:rsid w:val="002A11BE"/>
    <w:rsid w:val="002A15D5"/>
    <w:rsid w:val="002A3C81"/>
    <w:rsid w:val="002A6752"/>
    <w:rsid w:val="002B085F"/>
    <w:rsid w:val="002B09F4"/>
    <w:rsid w:val="002B2BF0"/>
    <w:rsid w:val="002B315F"/>
    <w:rsid w:val="002B3917"/>
    <w:rsid w:val="002B74BD"/>
    <w:rsid w:val="002C0E0D"/>
    <w:rsid w:val="002C165F"/>
    <w:rsid w:val="002C2267"/>
    <w:rsid w:val="002C2982"/>
    <w:rsid w:val="002C34B7"/>
    <w:rsid w:val="002C536B"/>
    <w:rsid w:val="002C58EF"/>
    <w:rsid w:val="002C6CC8"/>
    <w:rsid w:val="002C7569"/>
    <w:rsid w:val="002D0F78"/>
    <w:rsid w:val="002D1EFB"/>
    <w:rsid w:val="002D2B3C"/>
    <w:rsid w:val="002D3D2F"/>
    <w:rsid w:val="002D6E74"/>
    <w:rsid w:val="002E2C51"/>
    <w:rsid w:val="002E5295"/>
    <w:rsid w:val="002E667F"/>
    <w:rsid w:val="002F07A5"/>
    <w:rsid w:val="002F1C9D"/>
    <w:rsid w:val="002F2651"/>
    <w:rsid w:val="00305789"/>
    <w:rsid w:val="0030597B"/>
    <w:rsid w:val="00311447"/>
    <w:rsid w:val="0031176E"/>
    <w:rsid w:val="00312B3D"/>
    <w:rsid w:val="00312ECD"/>
    <w:rsid w:val="00321F39"/>
    <w:rsid w:val="00325439"/>
    <w:rsid w:val="00326BFE"/>
    <w:rsid w:val="003303AF"/>
    <w:rsid w:val="00333C6D"/>
    <w:rsid w:val="00342414"/>
    <w:rsid w:val="003428B1"/>
    <w:rsid w:val="00343FF8"/>
    <w:rsid w:val="003475DE"/>
    <w:rsid w:val="0035286B"/>
    <w:rsid w:val="003549BF"/>
    <w:rsid w:val="00354ACB"/>
    <w:rsid w:val="00355152"/>
    <w:rsid w:val="0036112E"/>
    <w:rsid w:val="00363A09"/>
    <w:rsid w:val="00364CB0"/>
    <w:rsid w:val="0037290C"/>
    <w:rsid w:val="00373430"/>
    <w:rsid w:val="00373662"/>
    <w:rsid w:val="00375BE2"/>
    <w:rsid w:val="0037654F"/>
    <w:rsid w:val="00376C60"/>
    <w:rsid w:val="00380D37"/>
    <w:rsid w:val="0038263E"/>
    <w:rsid w:val="00384F9F"/>
    <w:rsid w:val="003857F9"/>
    <w:rsid w:val="003857FF"/>
    <w:rsid w:val="0038603B"/>
    <w:rsid w:val="00386E84"/>
    <w:rsid w:val="00393EF6"/>
    <w:rsid w:val="0039424B"/>
    <w:rsid w:val="00397C1C"/>
    <w:rsid w:val="003A2412"/>
    <w:rsid w:val="003A583B"/>
    <w:rsid w:val="003A6380"/>
    <w:rsid w:val="003B2EFE"/>
    <w:rsid w:val="003B3545"/>
    <w:rsid w:val="003B5643"/>
    <w:rsid w:val="003C170D"/>
    <w:rsid w:val="003C3BB7"/>
    <w:rsid w:val="003C4D13"/>
    <w:rsid w:val="003C6069"/>
    <w:rsid w:val="003D2CBD"/>
    <w:rsid w:val="003D2DC6"/>
    <w:rsid w:val="003D4204"/>
    <w:rsid w:val="003D43D7"/>
    <w:rsid w:val="003D684D"/>
    <w:rsid w:val="003E2342"/>
    <w:rsid w:val="003E3DAC"/>
    <w:rsid w:val="003E6418"/>
    <w:rsid w:val="003F2C02"/>
    <w:rsid w:val="003F3E62"/>
    <w:rsid w:val="003F60E8"/>
    <w:rsid w:val="004002A3"/>
    <w:rsid w:val="0040312D"/>
    <w:rsid w:val="0040729C"/>
    <w:rsid w:val="00410B04"/>
    <w:rsid w:val="0041257F"/>
    <w:rsid w:val="0041559E"/>
    <w:rsid w:val="004206BB"/>
    <w:rsid w:val="004219C5"/>
    <w:rsid w:val="00423111"/>
    <w:rsid w:val="00427B91"/>
    <w:rsid w:val="00432979"/>
    <w:rsid w:val="00433A25"/>
    <w:rsid w:val="00433FC3"/>
    <w:rsid w:val="00436AFB"/>
    <w:rsid w:val="00437B69"/>
    <w:rsid w:val="00441084"/>
    <w:rsid w:val="00444145"/>
    <w:rsid w:val="004459CB"/>
    <w:rsid w:val="004461BC"/>
    <w:rsid w:val="0045111A"/>
    <w:rsid w:val="00452BF4"/>
    <w:rsid w:val="004539C8"/>
    <w:rsid w:val="00456B1E"/>
    <w:rsid w:val="00460B63"/>
    <w:rsid w:val="00462664"/>
    <w:rsid w:val="00463F00"/>
    <w:rsid w:val="00464F46"/>
    <w:rsid w:val="00464F84"/>
    <w:rsid w:val="00470F1D"/>
    <w:rsid w:val="00471927"/>
    <w:rsid w:val="00476D48"/>
    <w:rsid w:val="00477461"/>
    <w:rsid w:val="0048551D"/>
    <w:rsid w:val="004875E5"/>
    <w:rsid w:val="004907CA"/>
    <w:rsid w:val="00491FE4"/>
    <w:rsid w:val="00492D22"/>
    <w:rsid w:val="004940EC"/>
    <w:rsid w:val="00496805"/>
    <w:rsid w:val="00497521"/>
    <w:rsid w:val="004A1A41"/>
    <w:rsid w:val="004A4CAD"/>
    <w:rsid w:val="004A6700"/>
    <w:rsid w:val="004B062F"/>
    <w:rsid w:val="004B1F60"/>
    <w:rsid w:val="004B2266"/>
    <w:rsid w:val="004B54C2"/>
    <w:rsid w:val="004B67C2"/>
    <w:rsid w:val="004B7717"/>
    <w:rsid w:val="004C5349"/>
    <w:rsid w:val="004C6B6B"/>
    <w:rsid w:val="004D37A4"/>
    <w:rsid w:val="004D45DD"/>
    <w:rsid w:val="004E0364"/>
    <w:rsid w:val="004E061B"/>
    <w:rsid w:val="004E3A3C"/>
    <w:rsid w:val="004F07C3"/>
    <w:rsid w:val="004F1310"/>
    <w:rsid w:val="004F2A86"/>
    <w:rsid w:val="00500864"/>
    <w:rsid w:val="00503FAB"/>
    <w:rsid w:val="00504126"/>
    <w:rsid w:val="00504CF8"/>
    <w:rsid w:val="00505FA7"/>
    <w:rsid w:val="00510A88"/>
    <w:rsid w:val="005120D8"/>
    <w:rsid w:val="00513340"/>
    <w:rsid w:val="005142FE"/>
    <w:rsid w:val="00520A6C"/>
    <w:rsid w:val="005216EE"/>
    <w:rsid w:val="0052202B"/>
    <w:rsid w:val="00524318"/>
    <w:rsid w:val="005251E5"/>
    <w:rsid w:val="00531929"/>
    <w:rsid w:val="00532A6F"/>
    <w:rsid w:val="00534068"/>
    <w:rsid w:val="00534643"/>
    <w:rsid w:val="00534B86"/>
    <w:rsid w:val="005447FC"/>
    <w:rsid w:val="00544AF0"/>
    <w:rsid w:val="005463EC"/>
    <w:rsid w:val="00551090"/>
    <w:rsid w:val="00551B5F"/>
    <w:rsid w:val="00552898"/>
    <w:rsid w:val="005545C9"/>
    <w:rsid w:val="00556D0E"/>
    <w:rsid w:val="00557502"/>
    <w:rsid w:val="00561526"/>
    <w:rsid w:val="00561E9C"/>
    <w:rsid w:val="00564E85"/>
    <w:rsid w:val="0057150E"/>
    <w:rsid w:val="005718A5"/>
    <w:rsid w:val="00572678"/>
    <w:rsid w:val="0057352B"/>
    <w:rsid w:val="00573541"/>
    <w:rsid w:val="00573E60"/>
    <w:rsid w:val="00574798"/>
    <w:rsid w:val="005849B5"/>
    <w:rsid w:val="00587D8F"/>
    <w:rsid w:val="00595230"/>
    <w:rsid w:val="00595A2A"/>
    <w:rsid w:val="005A17E8"/>
    <w:rsid w:val="005A25D5"/>
    <w:rsid w:val="005A2699"/>
    <w:rsid w:val="005A5F72"/>
    <w:rsid w:val="005B3ACF"/>
    <w:rsid w:val="005B698B"/>
    <w:rsid w:val="005B7D15"/>
    <w:rsid w:val="005C2C81"/>
    <w:rsid w:val="005C3884"/>
    <w:rsid w:val="005C4AE5"/>
    <w:rsid w:val="005C65CB"/>
    <w:rsid w:val="005C759B"/>
    <w:rsid w:val="005D0C9B"/>
    <w:rsid w:val="005D0EAE"/>
    <w:rsid w:val="005D4397"/>
    <w:rsid w:val="005D47E3"/>
    <w:rsid w:val="005D4A74"/>
    <w:rsid w:val="005D5B34"/>
    <w:rsid w:val="005E01FF"/>
    <w:rsid w:val="005E0EDA"/>
    <w:rsid w:val="005E28F9"/>
    <w:rsid w:val="005E5ACC"/>
    <w:rsid w:val="005E6651"/>
    <w:rsid w:val="005F1D3E"/>
    <w:rsid w:val="005F6C18"/>
    <w:rsid w:val="00600F6F"/>
    <w:rsid w:val="00601402"/>
    <w:rsid w:val="00603C99"/>
    <w:rsid w:val="006061F0"/>
    <w:rsid w:val="00606F15"/>
    <w:rsid w:val="00611CFB"/>
    <w:rsid w:val="00612C69"/>
    <w:rsid w:val="0061392B"/>
    <w:rsid w:val="00615B0F"/>
    <w:rsid w:val="00616196"/>
    <w:rsid w:val="006209CD"/>
    <w:rsid w:val="00620F19"/>
    <w:rsid w:val="006233BC"/>
    <w:rsid w:val="006250F0"/>
    <w:rsid w:val="00625ADA"/>
    <w:rsid w:val="00626E81"/>
    <w:rsid w:val="00630291"/>
    <w:rsid w:val="00631A10"/>
    <w:rsid w:val="00631E86"/>
    <w:rsid w:val="00633BEF"/>
    <w:rsid w:val="00636097"/>
    <w:rsid w:val="00645E33"/>
    <w:rsid w:val="00653C7B"/>
    <w:rsid w:val="006579AC"/>
    <w:rsid w:val="00657E15"/>
    <w:rsid w:val="00660AA7"/>
    <w:rsid w:val="00661101"/>
    <w:rsid w:val="006616BE"/>
    <w:rsid w:val="00663DDE"/>
    <w:rsid w:val="00670DAB"/>
    <w:rsid w:val="00672FBE"/>
    <w:rsid w:val="00673F03"/>
    <w:rsid w:val="006746FC"/>
    <w:rsid w:val="00674CBA"/>
    <w:rsid w:val="00676A96"/>
    <w:rsid w:val="00681BB3"/>
    <w:rsid w:val="00681F90"/>
    <w:rsid w:val="0068290F"/>
    <w:rsid w:val="00687CEC"/>
    <w:rsid w:val="00693EFC"/>
    <w:rsid w:val="0069703A"/>
    <w:rsid w:val="006A0913"/>
    <w:rsid w:val="006C1728"/>
    <w:rsid w:val="006C3A5F"/>
    <w:rsid w:val="006D2BCF"/>
    <w:rsid w:val="006D302B"/>
    <w:rsid w:val="006D4D65"/>
    <w:rsid w:val="006E04CD"/>
    <w:rsid w:val="006E0EC5"/>
    <w:rsid w:val="006E0F50"/>
    <w:rsid w:val="006E155F"/>
    <w:rsid w:val="006E2CBF"/>
    <w:rsid w:val="006E4210"/>
    <w:rsid w:val="006E66A6"/>
    <w:rsid w:val="006F1BE6"/>
    <w:rsid w:val="006F2AB7"/>
    <w:rsid w:val="006F701E"/>
    <w:rsid w:val="00700225"/>
    <w:rsid w:val="007008BD"/>
    <w:rsid w:val="00702BB2"/>
    <w:rsid w:val="007107ED"/>
    <w:rsid w:val="00711A3D"/>
    <w:rsid w:val="00713910"/>
    <w:rsid w:val="0071679E"/>
    <w:rsid w:val="00722CAA"/>
    <w:rsid w:val="007249D0"/>
    <w:rsid w:val="00731C42"/>
    <w:rsid w:val="00733FBF"/>
    <w:rsid w:val="007363CE"/>
    <w:rsid w:val="00736514"/>
    <w:rsid w:val="007367A5"/>
    <w:rsid w:val="007434B8"/>
    <w:rsid w:val="00750FAE"/>
    <w:rsid w:val="00751D2C"/>
    <w:rsid w:val="00752055"/>
    <w:rsid w:val="0075277D"/>
    <w:rsid w:val="007554AE"/>
    <w:rsid w:val="00756D26"/>
    <w:rsid w:val="0076180A"/>
    <w:rsid w:val="00762BCC"/>
    <w:rsid w:val="00765755"/>
    <w:rsid w:val="0076600B"/>
    <w:rsid w:val="007665B3"/>
    <w:rsid w:val="00771613"/>
    <w:rsid w:val="0077190D"/>
    <w:rsid w:val="007726F1"/>
    <w:rsid w:val="00774152"/>
    <w:rsid w:val="00774FA4"/>
    <w:rsid w:val="00786000"/>
    <w:rsid w:val="0079018B"/>
    <w:rsid w:val="00790793"/>
    <w:rsid w:val="0079261D"/>
    <w:rsid w:val="00792C45"/>
    <w:rsid w:val="00794AA1"/>
    <w:rsid w:val="007A3B65"/>
    <w:rsid w:val="007B085F"/>
    <w:rsid w:val="007B1873"/>
    <w:rsid w:val="007C2BAF"/>
    <w:rsid w:val="007C4341"/>
    <w:rsid w:val="007C475A"/>
    <w:rsid w:val="007C4CA8"/>
    <w:rsid w:val="007D0BEE"/>
    <w:rsid w:val="007D1909"/>
    <w:rsid w:val="007D4A42"/>
    <w:rsid w:val="007D6DCE"/>
    <w:rsid w:val="007D75FC"/>
    <w:rsid w:val="007E6BC9"/>
    <w:rsid w:val="007F0053"/>
    <w:rsid w:val="007F3460"/>
    <w:rsid w:val="007F3CFB"/>
    <w:rsid w:val="007F3D83"/>
    <w:rsid w:val="007F6A15"/>
    <w:rsid w:val="007F7A08"/>
    <w:rsid w:val="0080566F"/>
    <w:rsid w:val="00805F39"/>
    <w:rsid w:val="00807D4F"/>
    <w:rsid w:val="00810FCC"/>
    <w:rsid w:val="00812509"/>
    <w:rsid w:val="00815D58"/>
    <w:rsid w:val="00821663"/>
    <w:rsid w:val="008274DA"/>
    <w:rsid w:val="00827C14"/>
    <w:rsid w:val="00831725"/>
    <w:rsid w:val="008323BB"/>
    <w:rsid w:val="00832468"/>
    <w:rsid w:val="00832EA3"/>
    <w:rsid w:val="0083594B"/>
    <w:rsid w:val="008360DE"/>
    <w:rsid w:val="0083673D"/>
    <w:rsid w:val="008373BA"/>
    <w:rsid w:val="00837980"/>
    <w:rsid w:val="00841E5B"/>
    <w:rsid w:val="00843644"/>
    <w:rsid w:val="00843DF0"/>
    <w:rsid w:val="00845721"/>
    <w:rsid w:val="008506C1"/>
    <w:rsid w:val="00855464"/>
    <w:rsid w:val="008573D8"/>
    <w:rsid w:val="00860E3B"/>
    <w:rsid w:val="00862702"/>
    <w:rsid w:val="008719BF"/>
    <w:rsid w:val="00874C48"/>
    <w:rsid w:val="00882F9F"/>
    <w:rsid w:val="00885C4A"/>
    <w:rsid w:val="00887BCF"/>
    <w:rsid w:val="00891C93"/>
    <w:rsid w:val="008966F7"/>
    <w:rsid w:val="00897657"/>
    <w:rsid w:val="008A7A6F"/>
    <w:rsid w:val="008B13FD"/>
    <w:rsid w:val="008B3135"/>
    <w:rsid w:val="008B3C56"/>
    <w:rsid w:val="008B7155"/>
    <w:rsid w:val="008C215E"/>
    <w:rsid w:val="008C3D4B"/>
    <w:rsid w:val="008C4432"/>
    <w:rsid w:val="008C732A"/>
    <w:rsid w:val="008D0E36"/>
    <w:rsid w:val="008D22F6"/>
    <w:rsid w:val="008D3AF1"/>
    <w:rsid w:val="008D3D3B"/>
    <w:rsid w:val="008E0A03"/>
    <w:rsid w:val="008E0D5D"/>
    <w:rsid w:val="008E62BF"/>
    <w:rsid w:val="008E639A"/>
    <w:rsid w:val="008F41C5"/>
    <w:rsid w:val="00902162"/>
    <w:rsid w:val="00903C6E"/>
    <w:rsid w:val="00903EAD"/>
    <w:rsid w:val="00912AEE"/>
    <w:rsid w:val="009146AA"/>
    <w:rsid w:val="009146EE"/>
    <w:rsid w:val="00914C84"/>
    <w:rsid w:val="00916A5B"/>
    <w:rsid w:val="0092075B"/>
    <w:rsid w:val="00922C62"/>
    <w:rsid w:val="00925634"/>
    <w:rsid w:val="0092792C"/>
    <w:rsid w:val="00932EAB"/>
    <w:rsid w:val="00935BDE"/>
    <w:rsid w:val="00942F05"/>
    <w:rsid w:val="009435A2"/>
    <w:rsid w:val="00943D67"/>
    <w:rsid w:val="0095297E"/>
    <w:rsid w:val="009535F5"/>
    <w:rsid w:val="00953E79"/>
    <w:rsid w:val="009545D1"/>
    <w:rsid w:val="00956604"/>
    <w:rsid w:val="00956F33"/>
    <w:rsid w:val="009618B2"/>
    <w:rsid w:val="009621A2"/>
    <w:rsid w:val="00962795"/>
    <w:rsid w:val="00974147"/>
    <w:rsid w:val="00974812"/>
    <w:rsid w:val="00982E78"/>
    <w:rsid w:val="00985874"/>
    <w:rsid w:val="00987A46"/>
    <w:rsid w:val="00990386"/>
    <w:rsid w:val="00990BC3"/>
    <w:rsid w:val="00990CC1"/>
    <w:rsid w:val="009A195D"/>
    <w:rsid w:val="009A2A84"/>
    <w:rsid w:val="009A3EBA"/>
    <w:rsid w:val="009A7F60"/>
    <w:rsid w:val="009B39BB"/>
    <w:rsid w:val="009B5864"/>
    <w:rsid w:val="009C1E63"/>
    <w:rsid w:val="009C3AF4"/>
    <w:rsid w:val="009C52F7"/>
    <w:rsid w:val="009C643E"/>
    <w:rsid w:val="009C6441"/>
    <w:rsid w:val="009D2F08"/>
    <w:rsid w:val="009D4327"/>
    <w:rsid w:val="009D45C0"/>
    <w:rsid w:val="009E0F09"/>
    <w:rsid w:val="009E456C"/>
    <w:rsid w:val="009E5D24"/>
    <w:rsid w:val="009E6A6B"/>
    <w:rsid w:val="009F1FE9"/>
    <w:rsid w:val="009F2B69"/>
    <w:rsid w:val="009F2FAE"/>
    <w:rsid w:val="009F4109"/>
    <w:rsid w:val="009F51DF"/>
    <w:rsid w:val="009F5399"/>
    <w:rsid w:val="00A00A78"/>
    <w:rsid w:val="00A010B5"/>
    <w:rsid w:val="00A01211"/>
    <w:rsid w:val="00A01345"/>
    <w:rsid w:val="00A04906"/>
    <w:rsid w:val="00A11389"/>
    <w:rsid w:val="00A14EFE"/>
    <w:rsid w:val="00A20B9C"/>
    <w:rsid w:val="00A317DF"/>
    <w:rsid w:val="00A34866"/>
    <w:rsid w:val="00A34949"/>
    <w:rsid w:val="00A34F06"/>
    <w:rsid w:val="00A4258F"/>
    <w:rsid w:val="00A43785"/>
    <w:rsid w:val="00A43D4E"/>
    <w:rsid w:val="00A51339"/>
    <w:rsid w:val="00A54428"/>
    <w:rsid w:val="00A54F7C"/>
    <w:rsid w:val="00A556D5"/>
    <w:rsid w:val="00A55EAA"/>
    <w:rsid w:val="00A60350"/>
    <w:rsid w:val="00A64423"/>
    <w:rsid w:val="00A651D4"/>
    <w:rsid w:val="00A65BE7"/>
    <w:rsid w:val="00A7612E"/>
    <w:rsid w:val="00A77A87"/>
    <w:rsid w:val="00A80A5B"/>
    <w:rsid w:val="00A8569E"/>
    <w:rsid w:val="00A9596C"/>
    <w:rsid w:val="00AA1C66"/>
    <w:rsid w:val="00AA22B2"/>
    <w:rsid w:val="00AA5FCC"/>
    <w:rsid w:val="00AB4FBD"/>
    <w:rsid w:val="00AC5D2F"/>
    <w:rsid w:val="00AC6056"/>
    <w:rsid w:val="00AC68AC"/>
    <w:rsid w:val="00AD3172"/>
    <w:rsid w:val="00AE2AD9"/>
    <w:rsid w:val="00AE583F"/>
    <w:rsid w:val="00AE60F2"/>
    <w:rsid w:val="00AE615A"/>
    <w:rsid w:val="00B03CFD"/>
    <w:rsid w:val="00B0538D"/>
    <w:rsid w:val="00B05891"/>
    <w:rsid w:val="00B06806"/>
    <w:rsid w:val="00B075A9"/>
    <w:rsid w:val="00B17946"/>
    <w:rsid w:val="00B23F98"/>
    <w:rsid w:val="00B2459A"/>
    <w:rsid w:val="00B24D6B"/>
    <w:rsid w:val="00B269BE"/>
    <w:rsid w:val="00B304C9"/>
    <w:rsid w:val="00B30DEA"/>
    <w:rsid w:val="00B31A1D"/>
    <w:rsid w:val="00B31FE0"/>
    <w:rsid w:val="00B344CB"/>
    <w:rsid w:val="00B42253"/>
    <w:rsid w:val="00B44275"/>
    <w:rsid w:val="00B458F1"/>
    <w:rsid w:val="00B51E2A"/>
    <w:rsid w:val="00B5257B"/>
    <w:rsid w:val="00B57EC9"/>
    <w:rsid w:val="00B6194D"/>
    <w:rsid w:val="00B61BE2"/>
    <w:rsid w:val="00B62F96"/>
    <w:rsid w:val="00B650F4"/>
    <w:rsid w:val="00B668AC"/>
    <w:rsid w:val="00B67C0E"/>
    <w:rsid w:val="00B67E2D"/>
    <w:rsid w:val="00B76C2E"/>
    <w:rsid w:val="00B8060B"/>
    <w:rsid w:val="00B83CD3"/>
    <w:rsid w:val="00B8546E"/>
    <w:rsid w:val="00B85645"/>
    <w:rsid w:val="00B85F70"/>
    <w:rsid w:val="00B92FFD"/>
    <w:rsid w:val="00B94A69"/>
    <w:rsid w:val="00B95679"/>
    <w:rsid w:val="00BA2767"/>
    <w:rsid w:val="00BA4426"/>
    <w:rsid w:val="00BA62AC"/>
    <w:rsid w:val="00BB1749"/>
    <w:rsid w:val="00BB1AA2"/>
    <w:rsid w:val="00BB4CE3"/>
    <w:rsid w:val="00BC0894"/>
    <w:rsid w:val="00BC51E7"/>
    <w:rsid w:val="00BD2C3C"/>
    <w:rsid w:val="00BD352B"/>
    <w:rsid w:val="00BE1307"/>
    <w:rsid w:val="00BE402D"/>
    <w:rsid w:val="00BE5887"/>
    <w:rsid w:val="00BE7A51"/>
    <w:rsid w:val="00BF1111"/>
    <w:rsid w:val="00BF3E27"/>
    <w:rsid w:val="00C03B16"/>
    <w:rsid w:val="00C078E2"/>
    <w:rsid w:val="00C16C56"/>
    <w:rsid w:val="00C2094F"/>
    <w:rsid w:val="00C23210"/>
    <w:rsid w:val="00C2625E"/>
    <w:rsid w:val="00C262EB"/>
    <w:rsid w:val="00C31EE4"/>
    <w:rsid w:val="00C32166"/>
    <w:rsid w:val="00C33419"/>
    <w:rsid w:val="00C34C38"/>
    <w:rsid w:val="00C41513"/>
    <w:rsid w:val="00C46DE9"/>
    <w:rsid w:val="00C56877"/>
    <w:rsid w:val="00C57581"/>
    <w:rsid w:val="00C62699"/>
    <w:rsid w:val="00C633F7"/>
    <w:rsid w:val="00C73F42"/>
    <w:rsid w:val="00C74D41"/>
    <w:rsid w:val="00C7516D"/>
    <w:rsid w:val="00C75202"/>
    <w:rsid w:val="00C75A02"/>
    <w:rsid w:val="00C7798A"/>
    <w:rsid w:val="00C85485"/>
    <w:rsid w:val="00C87005"/>
    <w:rsid w:val="00C90386"/>
    <w:rsid w:val="00C9442C"/>
    <w:rsid w:val="00C950CC"/>
    <w:rsid w:val="00CA7CB8"/>
    <w:rsid w:val="00CB2B34"/>
    <w:rsid w:val="00CB2E6D"/>
    <w:rsid w:val="00CB445E"/>
    <w:rsid w:val="00CC23A1"/>
    <w:rsid w:val="00CC2721"/>
    <w:rsid w:val="00CC4986"/>
    <w:rsid w:val="00CC7475"/>
    <w:rsid w:val="00CC7C94"/>
    <w:rsid w:val="00CC7F82"/>
    <w:rsid w:val="00CD4176"/>
    <w:rsid w:val="00CD4E08"/>
    <w:rsid w:val="00CD74CE"/>
    <w:rsid w:val="00CD7C0E"/>
    <w:rsid w:val="00CE01E8"/>
    <w:rsid w:val="00CE0A0A"/>
    <w:rsid w:val="00CE12A9"/>
    <w:rsid w:val="00CE25A4"/>
    <w:rsid w:val="00CE346F"/>
    <w:rsid w:val="00CE7E2F"/>
    <w:rsid w:val="00CF1A53"/>
    <w:rsid w:val="00CF3915"/>
    <w:rsid w:val="00CF6379"/>
    <w:rsid w:val="00D00087"/>
    <w:rsid w:val="00D019AF"/>
    <w:rsid w:val="00D04E46"/>
    <w:rsid w:val="00D07752"/>
    <w:rsid w:val="00D10E6C"/>
    <w:rsid w:val="00D113A6"/>
    <w:rsid w:val="00D2127E"/>
    <w:rsid w:val="00D22E07"/>
    <w:rsid w:val="00D25301"/>
    <w:rsid w:val="00D25D77"/>
    <w:rsid w:val="00D26666"/>
    <w:rsid w:val="00D31A90"/>
    <w:rsid w:val="00D346A7"/>
    <w:rsid w:val="00D41F01"/>
    <w:rsid w:val="00D43A1D"/>
    <w:rsid w:val="00D47DBC"/>
    <w:rsid w:val="00D50B0D"/>
    <w:rsid w:val="00D538BE"/>
    <w:rsid w:val="00D54C0B"/>
    <w:rsid w:val="00D56B91"/>
    <w:rsid w:val="00D57278"/>
    <w:rsid w:val="00D579B9"/>
    <w:rsid w:val="00D6742E"/>
    <w:rsid w:val="00D67DE4"/>
    <w:rsid w:val="00D72739"/>
    <w:rsid w:val="00D73F62"/>
    <w:rsid w:val="00D81805"/>
    <w:rsid w:val="00D83AED"/>
    <w:rsid w:val="00D83C35"/>
    <w:rsid w:val="00D8464C"/>
    <w:rsid w:val="00D8490B"/>
    <w:rsid w:val="00D87505"/>
    <w:rsid w:val="00D90263"/>
    <w:rsid w:val="00D943D7"/>
    <w:rsid w:val="00D9505C"/>
    <w:rsid w:val="00D962F5"/>
    <w:rsid w:val="00D9759C"/>
    <w:rsid w:val="00D9781A"/>
    <w:rsid w:val="00DA1391"/>
    <w:rsid w:val="00DA14B5"/>
    <w:rsid w:val="00DA15CC"/>
    <w:rsid w:val="00DA4619"/>
    <w:rsid w:val="00DA571D"/>
    <w:rsid w:val="00DA6BDA"/>
    <w:rsid w:val="00DB040C"/>
    <w:rsid w:val="00DB12B9"/>
    <w:rsid w:val="00DB56E0"/>
    <w:rsid w:val="00DB6978"/>
    <w:rsid w:val="00DC06F5"/>
    <w:rsid w:val="00DC25EE"/>
    <w:rsid w:val="00DC7945"/>
    <w:rsid w:val="00DD2953"/>
    <w:rsid w:val="00DD5125"/>
    <w:rsid w:val="00DD669C"/>
    <w:rsid w:val="00DE10E4"/>
    <w:rsid w:val="00DE2AD2"/>
    <w:rsid w:val="00DE2BE7"/>
    <w:rsid w:val="00DE3F87"/>
    <w:rsid w:val="00DE6A0C"/>
    <w:rsid w:val="00DE6C40"/>
    <w:rsid w:val="00DE73B8"/>
    <w:rsid w:val="00DF0411"/>
    <w:rsid w:val="00DF110B"/>
    <w:rsid w:val="00DF50C4"/>
    <w:rsid w:val="00DF51A7"/>
    <w:rsid w:val="00DF67B0"/>
    <w:rsid w:val="00E00FEC"/>
    <w:rsid w:val="00E031EE"/>
    <w:rsid w:val="00E0337B"/>
    <w:rsid w:val="00E044E3"/>
    <w:rsid w:val="00E07FE5"/>
    <w:rsid w:val="00E10563"/>
    <w:rsid w:val="00E110B3"/>
    <w:rsid w:val="00E15B05"/>
    <w:rsid w:val="00E1795B"/>
    <w:rsid w:val="00E33BED"/>
    <w:rsid w:val="00E34733"/>
    <w:rsid w:val="00E34D63"/>
    <w:rsid w:val="00E368BE"/>
    <w:rsid w:val="00E55604"/>
    <w:rsid w:val="00E56F29"/>
    <w:rsid w:val="00E61A7E"/>
    <w:rsid w:val="00E67E13"/>
    <w:rsid w:val="00E722CB"/>
    <w:rsid w:val="00E77462"/>
    <w:rsid w:val="00E8156D"/>
    <w:rsid w:val="00E82F5C"/>
    <w:rsid w:val="00E8662E"/>
    <w:rsid w:val="00E90665"/>
    <w:rsid w:val="00E91A1C"/>
    <w:rsid w:val="00E91B46"/>
    <w:rsid w:val="00E95BF4"/>
    <w:rsid w:val="00E96AE9"/>
    <w:rsid w:val="00EA1846"/>
    <w:rsid w:val="00EA3D71"/>
    <w:rsid w:val="00EA4BA3"/>
    <w:rsid w:val="00EA6851"/>
    <w:rsid w:val="00EB104C"/>
    <w:rsid w:val="00EB1AF0"/>
    <w:rsid w:val="00EB3E8E"/>
    <w:rsid w:val="00EB450A"/>
    <w:rsid w:val="00EB48D0"/>
    <w:rsid w:val="00EB58D6"/>
    <w:rsid w:val="00ED058E"/>
    <w:rsid w:val="00ED2D0D"/>
    <w:rsid w:val="00ED3326"/>
    <w:rsid w:val="00ED7BB8"/>
    <w:rsid w:val="00ED7DA5"/>
    <w:rsid w:val="00EE2F1A"/>
    <w:rsid w:val="00EE32F5"/>
    <w:rsid w:val="00EE35A3"/>
    <w:rsid w:val="00EE39FC"/>
    <w:rsid w:val="00EE427C"/>
    <w:rsid w:val="00EF0A72"/>
    <w:rsid w:val="00EF4A32"/>
    <w:rsid w:val="00EF4CC0"/>
    <w:rsid w:val="00EF70EC"/>
    <w:rsid w:val="00EF794F"/>
    <w:rsid w:val="00F01454"/>
    <w:rsid w:val="00F15D7B"/>
    <w:rsid w:val="00F21784"/>
    <w:rsid w:val="00F238C3"/>
    <w:rsid w:val="00F317DE"/>
    <w:rsid w:val="00F34534"/>
    <w:rsid w:val="00F35223"/>
    <w:rsid w:val="00F35B5A"/>
    <w:rsid w:val="00F35DE9"/>
    <w:rsid w:val="00F37F28"/>
    <w:rsid w:val="00F4051F"/>
    <w:rsid w:val="00F42FA4"/>
    <w:rsid w:val="00F436D0"/>
    <w:rsid w:val="00F43807"/>
    <w:rsid w:val="00F44E12"/>
    <w:rsid w:val="00F45D8D"/>
    <w:rsid w:val="00F46FB5"/>
    <w:rsid w:val="00F501A2"/>
    <w:rsid w:val="00F50DCB"/>
    <w:rsid w:val="00F560CA"/>
    <w:rsid w:val="00F6024B"/>
    <w:rsid w:val="00F60597"/>
    <w:rsid w:val="00F62047"/>
    <w:rsid w:val="00F6433E"/>
    <w:rsid w:val="00F658B4"/>
    <w:rsid w:val="00F66506"/>
    <w:rsid w:val="00F7101C"/>
    <w:rsid w:val="00F71723"/>
    <w:rsid w:val="00F7182C"/>
    <w:rsid w:val="00F71B45"/>
    <w:rsid w:val="00F7238C"/>
    <w:rsid w:val="00F7359A"/>
    <w:rsid w:val="00F7405A"/>
    <w:rsid w:val="00F75772"/>
    <w:rsid w:val="00F76DD5"/>
    <w:rsid w:val="00F83D25"/>
    <w:rsid w:val="00F858E6"/>
    <w:rsid w:val="00F946DF"/>
    <w:rsid w:val="00F9593B"/>
    <w:rsid w:val="00F95D90"/>
    <w:rsid w:val="00FA3FFF"/>
    <w:rsid w:val="00FA4CA5"/>
    <w:rsid w:val="00FB0FC8"/>
    <w:rsid w:val="00FC2561"/>
    <w:rsid w:val="00FC3585"/>
    <w:rsid w:val="00FC4B08"/>
    <w:rsid w:val="00FC53C8"/>
    <w:rsid w:val="00FC7674"/>
    <w:rsid w:val="00FC7B9C"/>
    <w:rsid w:val="00FD24CB"/>
    <w:rsid w:val="00FD4214"/>
    <w:rsid w:val="00FE4C52"/>
    <w:rsid w:val="00FE62FB"/>
    <w:rsid w:val="00FE7F79"/>
    <w:rsid w:val="00FF0143"/>
    <w:rsid w:val="00FF2911"/>
    <w:rsid w:val="00FF3166"/>
    <w:rsid w:val="00FF60C0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758EA2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2A"/>
    <w:pPr>
      <w:widowControl w:val="0"/>
      <w:tabs>
        <w:tab w:val="left" w:pos="720"/>
        <w:tab w:val="left" w:pos="1440"/>
        <w:tab w:val="left" w:pos="2160"/>
        <w:tab w:val="center" w:pos="4253"/>
        <w:tab w:val="right" w:pos="8505"/>
      </w:tabs>
      <w:spacing w:before="60" w:after="60" w:line="276" w:lineRule="auto"/>
      <w:jc w:val="both"/>
    </w:pPr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B6194D"/>
    <w:pPr>
      <w:keepNext/>
      <w:spacing w:before="240"/>
      <w:outlineLvl w:val="1"/>
    </w:pPr>
    <w:rPr>
      <w:rFonts w:ascii="Cambria" w:hAnsi="Cambria"/>
      <w:b/>
      <w:bCs/>
      <w:i/>
      <w:iCs/>
      <w:sz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VNtimes new roman" w:hAnsi="VNtimes new roman"/>
      <w:sz w:val="26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VNtimes new roman" w:hAnsi="VNtimes new roman"/>
      <w:sz w:val="26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VNtimes new roman" w:hAnsi="VN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B6194D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Cs w:val="22"/>
      <w:lang w:val="x-none" w:eastAsia="x-non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VNtimes new roman" w:hAnsi="VNtimes new roman"/>
      <w:b/>
      <w:sz w:val="26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.VnTime" w:hAnsi=".VnTime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B6194D"/>
    <w:pPr>
      <w:spacing w:before="24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567"/>
    </w:pPr>
    <w:rPr>
      <w:rFonts w:ascii=".VnTime" w:hAnsi=".VnTime"/>
      <w:sz w:val="26"/>
      <w:szCs w:val="20"/>
    </w:rPr>
  </w:style>
  <w:style w:type="paragraph" w:styleId="Header">
    <w:name w:val="header"/>
    <w:basedOn w:val="Normal"/>
    <w:link w:val="HeaderChar"/>
    <w:rsid w:val="00D87505"/>
    <w:pPr>
      <w:tabs>
        <w:tab w:val="center" w:pos="4320"/>
        <w:tab w:val="right" w:pos="8640"/>
      </w:tabs>
    </w:pPr>
    <w:rPr>
      <w:sz w:val="26"/>
      <w:szCs w:val="20"/>
      <w:lang w:val="x-none" w:eastAsia="x-none"/>
    </w:rPr>
  </w:style>
  <w:style w:type="paragraph" w:styleId="BodyTextIndent2">
    <w:name w:val="Body Text Indent 2"/>
    <w:basedOn w:val="Normal"/>
    <w:pPr>
      <w:ind w:firstLine="567"/>
    </w:pPr>
    <w:rPr>
      <w:rFonts w:ascii="VNtimes new roman" w:hAnsi="VNtimes new roman"/>
      <w:szCs w:val="20"/>
    </w:rPr>
  </w:style>
  <w:style w:type="paragraph" w:styleId="BodyText">
    <w:name w:val="Body Text"/>
    <w:basedOn w:val="Normal"/>
    <w:link w:val="BodyTextChar"/>
    <w:rPr>
      <w:rFonts w:ascii="VNtimes new roman" w:hAnsi="VNtimes new roman"/>
      <w:sz w:val="26"/>
      <w:szCs w:val="20"/>
      <w:lang w:val="x-none" w:eastAsia="x-none"/>
    </w:rPr>
  </w:style>
  <w:style w:type="paragraph" w:styleId="BodyTextIndent3">
    <w:name w:val="Body Text Indent 3"/>
    <w:basedOn w:val="Normal"/>
    <w:pPr>
      <w:ind w:left="567"/>
    </w:pPr>
    <w:rPr>
      <w:rFonts w:ascii="VNtimes new roman" w:hAnsi="VNtimes new roman"/>
      <w:szCs w:val="20"/>
    </w:rPr>
  </w:style>
  <w:style w:type="paragraph" w:styleId="Footer">
    <w:name w:val="footer"/>
    <w:basedOn w:val="Normal"/>
    <w:rsid w:val="00DA6BDA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5E01FF"/>
    <w:rPr>
      <w:b/>
      <w:bCs/>
      <w:sz w:val="20"/>
      <w:szCs w:val="20"/>
    </w:rPr>
  </w:style>
  <w:style w:type="paragraph" w:customStyle="1" w:styleId="TiubiboVietnam">
    <w:name w:val="@ Tiêu đề bài báo (Vietnam)"/>
    <w:basedOn w:val="Normal"/>
    <w:next w:val="Normal"/>
    <w:rsid w:val="00534B86"/>
    <w:pPr>
      <w:spacing w:before="360"/>
      <w:jc w:val="center"/>
    </w:pPr>
    <w:rPr>
      <w:b/>
      <w:caps/>
      <w:sz w:val="26"/>
    </w:rPr>
  </w:style>
  <w:style w:type="paragraph" w:customStyle="1" w:styleId="TiubiboEnglish">
    <w:name w:val="@ Tiêu đề bài báo (English)"/>
    <w:basedOn w:val="Normal"/>
    <w:next w:val="Normal"/>
    <w:rsid w:val="00534B86"/>
    <w:pPr>
      <w:jc w:val="center"/>
    </w:pPr>
    <w:rPr>
      <w:caps/>
    </w:rPr>
  </w:style>
  <w:style w:type="paragraph" w:styleId="DocumentMap">
    <w:name w:val="Document Map"/>
    <w:basedOn w:val="Normal"/>
    <w:link w:val="DocumentMapChar"/>
    <w:rsid w:val="001855A6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1855A6"/>
    <w:rPr>
      <w:rFonts w:ascii="Tahoma" w:hAnsi="Tahoma" w:cs="Tahoma"/>
      <w:sz w:val="16"/>
      <w:szCs w:val="16"/>
    </w:rPr>
  </w:style>
  <w:style w:type="paragraph" w:customStyle="1" w:styleId="Tntcgibibo">
    <w:name w:val="@ Tên tác giả bài báo"/>
    <w:basedOn w:val="Normal"/>
    <w:next w:val="nvcngtccatcgi"/>
    <w:qFormat/>
    <w:rsid w:val="0005352A"/>
    <w:pPr>
      <w:spacing w:before="0" w:after="0"/>
      <w:jc w:val="center"/>
    </w:pPr>
    <w:rPr>
      <w:b/>
      <w:i/>
    </w:rPr>
  </w:style>
  <w:style w:type="paragraph" w:customStyle="1" w:styleId="nvcngtccatcgi">
    <w:name w:val="@ Đơn vị công tác của tác giả"/>
    <w:basedOn w:val="Normal"/>
    <w:next w:val="Normal"/>
    <w:qFormat/>
    <w:rsid w:val="009435A2"/>
    <w:pPr>
      <w:spacing w:before="0" w:after="0"/>
      <w:jc w:val="center"/>
    </w:pPr>
    <w:rPr>
      <w:i/>
      <w:sz w:val="22"/>
    </w:rPr>
  </w:style>
  <w:style w:type="paragraph" w:customStyle="1" w:styleId="Tmtt-AsbtractTiu">
    <w:name w:val="@ Tóm tắt - Asbtract (Tiêu đề)"/>
    <w:basedOn w:val="Normal"/>
    <w:next w:val="Tmtt-AbstractNidung"/>
    <w:qFormat/>
    <w:rsid w:val="00736514"/>
    <w:pPr>
      <w:spacing w:before="120"/>
      <w:jc w:val="center"/>
    </w:pPr>
    <w:rPr>
      <w:rFonts w:ascii="Arial" w:hAnsi="Arial"/>
      <w:b/>
      <w:sz w:val="20"/>
    </w:rPr>
  </w:style>
  <w:style w:type="paragraph" w:customStyle="1" w:styleId="Tmtt-AbstractNidung">
    <w:name w:val="@ Tóm tắt - Abstract (Nội dung)"/>
    <w:basedOn w:val="Normal"/>
    <w:next w:val="Normal"/>
    <w:link w:val="Tmtt-AbstractNidungChar"/>
    <w:qFormat/>
    <w:rsid w:val="00375BE2"/>
    <w:pPr>
      <w:ind w:firstLine="720"/>
    </w:pPr>
    <w:rPr>
      <w:rFonts w:ascii="Arial" w:hAnsi="Arial"/>
      <w:sz w:val="20"/>
    </w:rPr>
  </w:style>
  <w:style w:type="paragraph" w:customStyle="1" w:styleId="mcCp1">
    <w:name w:val="@ Đề mục (Cấp 1)"/>
    <w:basedOn w:val="Normal"/>
    <w:next w:val="Normal"/>
    <w:qFormat/>
    <w:rsid w:val="007665B3"/>
    <w:pPr>
      <w:numPr>
        <w:numId w:val="1"/>
      </w:numPr>
      <w:spacing w:before="120"/>
      <w:outlineLvl w:val="0"/>
    </w:pPr>
    <w:rPr>
      <w:b/>
      <w:sz w:val="26"/>
    </w:rPr>
  </w:style>
  <w:style w:type="character" w:customStyle="1" w:styleId="Heading2Char">
    <w:name w:val="Heading 2 Char"/>
    <w:link w:val="Heading2"/>
    <w:semiHidden/>
    <w:rsid w:val="00B6194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rsid w:val="00B6194D"/>
    <w:rPr>
      <w:rFonts w:ascii="Calibri" w:hAnsi="Calibri"/>
      <w:b/>
      <w:bCs/>
      <w:sz w:val="24"/>
      <w:szCs w:val="22"/>
    </w:rPr>
  </w:style>
  <w:style w:type="character" w:customStyle="1" w:styleId="Heading9Char">
    <w:name w:val="Heading 9 Char"/>
    <w:link w:val="Heading9"/>
    <w:rsid w:val="00B6194D"/>
    <w:rPr>
      <w:rFonts w:ascii="Cambria" w:hAnsi="Cambria"/>
      <w:sz w:val="24"/>
      <w:szCs w:val="22"/>
    </w:rPr>
  </w:style>
  <w:style w:type="paragraph" w:customStyle="1" w:styleId="Style2">
    <w:name w:val="Style2"/>
    <w:basedOn w:val="Normal"/>
    <w:rsid w:val="00CC23A1"/>
    <w:pPr>
      <w:tabs>
        <w:tab w:val="clear" w:pos="720"/>
      </w:tabs>
      <w:jc w:val="left"/>
    </w:pPr>
    <w:rPr>
      <w:rFonts w:ascii=".VnTime" w:hAnsi=".VnTime"/>
      <w:color w:val="000000"/>
      <w:sz w:val="26"/>
      <w:szCs w:val="20"/>
    </w:rPr>
  </w:style>
  <w:style w:type="character" w:styleId="Hyperlink">
    <w:name w:val="Hyperlink"/>
    <w:uiPriority w:val="99"/>
    <w:rsid w:val="00CC23A1"/>
    <w:rPr>
      <w:color w:val="0000FF"/>
      <w:u w:val="single"/>
    </w:rPr>
  </w:style>
  <w:style w:type="paragraph" w:customStyle="1" w:styleId="mcCp2">
    <w:name w:val="@ Đề mục (Cấp 2)"/>
    <w:basedOn w:val="Normal"/>
    <w:next w:val="Normal"/>
    <w:qFormat/>
    <w:rsid w:val="000F53E9"/>
    <w:pPr>
      <w:numPr>
        <w:ilvl w:val="1"/>
        <w:numId w:val="1"/>
      </w:numPr>
      <w:spacing w:before="120"/>
      <w:ind w:left="0"/>
      <w:outlineLvl w:val="1"/>
    </w:pPr>
    <w:rPr>
      <w:b/>
      <w:i/>
      <w:sz w:val="26"/>
    </w:rPr>
  </w:style>
  <w:style w:type="paragraph" w:customStyle="1" w:styleId="mcCp3">
    <w:name w:val="@ Đề mục (Cấp 3)"/>
    <w:basedOn w:val="Normal"/>
    <w:next w:val="Normal"/>
    <w:qFormat/>
    <w:rsid w:val="00464F46"/>
    <w:pPr>
      <w:numPr>
        <w:ilvl w:val="2"/>
        <w:numId w:val="1"/>
      </w:numPr>
      <w:spacing w:before="120"/>
      <w:outlineLvl w:val="2"/>
    </w:pPr>
    <w:rPr>
      <w:i/>
    </w:rPr>
  </w:style>
  <w:style w:type="paragraph" w:styleId="BodyText2">
    <w:name w:val="Body Text 2"/>
    <w:basedOn w:val="Normal"/>
    <w:link w:val="BodyText2Char"/>
    <w:rsid w:val="00201344"/>
    <w:pPr>
      <w:tabs>
        <w:tab w:val="clear" w:pos="720"/>
        <w:tab w:val="clear" w:pos="1440"/>
      </w:tabs>
      <w:jc w:val="center"/>
    </w:pPr>
    <w:rPr>
      <w:rFonts w:ascii=".VnTime" w:hAnsi=".VnTime"/>
      <w:color w:val="000000"/>
      <w:sz w:val="20"/>
      <w:szCs w:val="8"/>
      <w:lang w:val="x-none" w:eastAsia="x-none"/>
    </w:rPr>
  </w:style>
  <w:style w:type="character" w:customStyle="1" w:styleId="BodyText2Char">
    <w:name w:val="Body Text 2 Char"/>
    <w:link w:val="BodyText2"/>
    <w:rsid w:val="00201344"/>
    <w:rPr>
      <w:rFonts w:ascii=".VnTime" w:hAnsi=".VnTime"/>
      <w:color w:val="000000"/>
      <w:szCs w:val="8"/>
    </w:rPr>
  </w:style>
  <w:style w:type="paragraph" w:styleId="BodyText3">
    <w:name w:val="Body Text 3"/>
    <w:basedOn w:val="Normal"/>
    <w:link w:val="BodyText3Char"/>
    <w:rsid w:val="00201344"/>
    <w:pPr>
      <w:tabs>
        <w:tab w:val="clear" w:pos="720"/>
        <w:tab w:val="clear" w:pos="1440"/>
      </w:tabs>
      <w:jc w:val="center"/>
    </w:pPr>
    <w:rPr>
      <w:szCs w:val="22"/>
      <w:lang w:val="x-none" w:eastAsia="x-none"/>
    </w:rPr>
  </w:style>
  <w:style w:type="character" w:customStyle="1" w:styleId="BodyText3Char">
    <w:name w:val="Body Text 3 Char"/>
    <w:link w:val="BodyText3"/>
    <w:rsid w:val="00201344"/>
    <w:rPr>
      <w:sz w:val="24"/>
      <w:szCs w:val="22"/>
    </w:rPr>
  </w:style>
  <w:style w:type="paragraph" w:customStyle="1" w:styleId="Tiliuthamkho">
    <w:name w:val="@ Tài liệu tham khảo"/>
    <w:basedOn w:val="Normal"/>
    <w:next w:val="Normal"/>
    <w:qFormat/>
    <w:rsid w:val="001B236C"/>
    <w:pPr>
      <w:jc w:val="center"/>
    </w:pPr>
    <w:rPr>
      <w:b/>
    </w:rPr>
  </w:style>
  <w:style w:type="character" w:customStyle="1" w:styleId="BodyTextChar">
    <w:name w:val="Body Text Char"/>
    <w:link w:val="BodyText"/>
    <w:rsid w:val="00F71B45"/>
    <w:rPr>
      <w:rFonts w:ascii="VNtimes new roman" w:hAnsi="VNtimes new roman"/>
      <w:sz w:val="26"/>
    </w:rPr>
  </w:style>
  <w:style w:type="table" w:styleId="TableGrid">
    <w:name w:val="Table Grid"/>
    <w:basedOn w:val="TableNormal"/>
    <w:uiPriority w:val="59"/>
    <w:rsid w:val="00587D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</w:style>
  <w:style w:type="paragraph" w:customStyle="1" w:styleId="Tiliuthamkhonidung">
    <w:name w:val="@ Tài liệu tham khảo (nội dung)"/>
    <w:basedOn w:val="Normal"/>
    <w:next w:val="Normal"/>
    <w:qFormat/>
    <w:rsid w:val="002B3917"/>
    <w:pPr>
      <w:numPr>
        <w:ilvl w:val="8"/>
        <w:numId w:val="1"/>
      </w:numPr>
      <w:outlineLvl w:val="1"/>
    </w:pPr>
  </w:style>
  <w:style w:type="paragraph" w:styleId="Title">
    <w:name w:val="Title"/>
    <w:basedOn w:val="Normal"/>
    <w:link w:val="TitleChar"/>
    <w:qFormat/>
    <w:rsid w:val="00F01454"/>
    <w:pPr>
      <w:tabs>
        <w:tab w:val="clear" w:pos="720"/>
        <w:tab w:val="clear" w:pos="1440"/>
      </w:tabs>
      <w:jc w:val="center"/>
    </w:pPr>
    <w:rPr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F01454"/>
    <w:rPr>
      <w:b/>
      <w:sz w:val="28"/>
    </w:rPr>
  </w:style>
  <w:style w:type="paragraph" w:styleId="PlainText">
    <w:name w:val="Plain Text"/>
    <w:basedOn w:val="Normal"/>
    <w:link w:val="PlainTextChar"/>
    <w:rsid w:val="005A2699"/>
    <w:pPr>
      <w:tabs>
        <w:tab w:val="clear" w:pos="720"/>
        <w:tab w:val="clear" w:pos="1440"/>
      </w:tabs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5A2699"/>
    <w:rPr>
      <w:rFonts w:ascii="Courier New" w:hAnsi="Courier New"/>
    </w:rPr>
  </w:style>
  <w:style w:type="paragraph" w:styleId="TableofFigures">
    <w:name w:val="table of figures"/>
    <w:basedOn w:val="Normal"/>
    <w:next w:val="Normal"/>
    <w:rsid w:val="005A2699"/>
    <w:pPr>
      <w:tabs>
        <w:tab w:val="clear" w:pos="720"/>
        <w:tab w:val="clear" w:pos="1440"/>
      </w:tabs>
      <w:ind w:left="520" w:hanging="520"/>
      <w:jc w:val="left"/>
    </w:pPr>
    <w:rPr>
      <w:sz w:val="26"/>
      <w:szCs w:val="24"/>
    </w:rPr>
  </w:style>
  <w:style w:type="character" w:styleId="EndnoteReference">
    <w:name w:val="endnote reference"/>
    <w:rsid w:val="008274DA"/>
    <w:rPr>
      <w:vertAlign w:val="superscript"/>
    </w:rPr>
  </w:style>
  <w:style w:type="character" w:customStyle="1" w:styleId="message1">
    <w:name w:val="message1"/>
    <w:rsid w:val="00A65BE7"/>
    <w:rPr>
      <w:rFonts w:ascii="Verdana" w:hAnsi="Verdana" w:hint="default"/>
      <w:i w:val="0"/>
      <w:iCs w:val="0"/>
      <w:sz w:val="18"/>
      <w:szCs w:val="18"/>
    </w:rPr>
  </w:style>
  <w:style w:type="character" w:customStyle="1" w:styleId="articlecontent">
    <w:name w:val="articlecontent"/>
    <w:basedOn w:val="DefaultParagraphFont"/>
    <w:rsid w:val="00A65BE7"/>
  </w:style>
  <w:style w:type="paragraph" w:customStyle="1" w:styleId="mcCp4">
    <w:name w:val="@ Đề mục (Cấp 4)"/>
    <w:basedOn w:val="Normal"/>
    <w:next w:val="Normal"/>
    <w:qFormat/>
    <w:rsid w:val="00201075"/>
    <w:pPr>
      <w:numPr>
        <w:ilvl w:val="3"/>
        <w:numId w:val="1"/>
      </w:numPr>
    </w:pPr>
    <w:rPr>
      <w:b/>
    </w:rPr>
  </w:style>
  <w:style w:type="character" w:customStyle="1" w:styleId="HeaderChar">
    <w:name w:val="Header Char"/>
    <w:link w:val="Header"/>
    <w:rsid w:val="00060989"/>
    <w:rPr>
      <w:sz w:val="26"/>
    </w:rPr>
  </w:style>
  <w:style w:type="character" w:styleId="CommentReference">
    <w:name w:val="annotation reference"/>
    <w:rsid w:val="00C46D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6D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6DE9"/>
  </w:style>
  <w:style w:type="paragraph" w:styleId="CommentSubject">
    <w:name w:val="annotation subject"/>
    <w:basedOn w:val="CommentText"/>
    <w:next w:val="CommentText"/>
    <w:link w:val="CommentSubjectChar"/>
    <w:rsid w:val="00C46DE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C46DE9"/>
    <w:rPr>
      <w:b/>
      <w:bCs/>
    </w:rPr>
  </w:style>
  <w:style w:type="paragraph" w:styleId="BalloonText">
    <w:name w:val="Balloon Text"/>
    <w:basedOn w:val="Normal"/>
    <w:link w:val="BalloonTextChar"/>
    <w:rsid w:val="00C46D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46DE9"/>
    <w:rPr>
      <w:rFonts w:ascii="Tahoma" w:hAnsi="Tahoma" w:cs="Tahoma"/>
      <w:sz w:val="16"/>
      <w:szCs w:val="16"/>
    </w:rPr>
  </w:style>
  <w:style w:type="character" w:customStyle="1" w:styleId="cpp-string1">
    <w:name w:val="cpp-string1"/>
    <w:rsid w:val="000245E3"/>
    <w:rPr>
      <w:color w:val="800080"/>
    </w:rPr>
  </w:style>
  <w:style w:type="paragraph" w:customStyle="1" w:styleId="StyleJustifiedBefore8pt">
    <w:name w:val="Style Justified Before:  8 pt"/>
    <w:basedOn w:val="Normal"/>
    <w:rsid w:val="000245E3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160" w:line="240" w:lineRule="auto"/>
    </w:pPr>
    <w:rPr>
      <w:color w:val="000000"/>
      <w:szCs w:val="20"/>
    </w:rPr>
  </w:style>
  <w:style w:type="character" w:styleId="HTMLCode">
    <w:name w:val="HTML Code"/>
    <w:rsid w:val="000245E3"/>
    <w:rPr>
      <w:rFonts w:ascii="Courier New" w:eastAsia="Courier New" w:hAnsi="Courier New" w:cs="Courier New" w:hint="default"/>
      <w:color w:val="990000"/>
      <w:sz w:val="20"/>
      <w:szCs w:val="20"/>
    </w:rPr>
  </w:style>
  <w:style w:type="paragraph" w:customStyle="1" w:styleId="StyleHeading1TimesNewRoman14pt">
    <w:name w:val="Style Heading 1 + Times New Roman 14 pt"/>
    <w:basedOn w:val="Heading1"/>
    <w:rsid w:val="009F51DF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100" w:beforeAutospacing="1" w:after="100" w:afterAutospacing="1" w:line="360" w:lineRule="auto"/>
      <w:ind w:left="360" w:firstLine="284"/>
      <w:jc w:val="both"/>
    </w:pPr>
    <w:rPr>
      <w:rFonts w:ascii="Times New Roman" w:hAnsi="Times New Roman" w:cs="Arial"/>
      <w:b/>
      <w:bCs/>
      <w:kern w:val="32"/>
      <w:sz w:val="28"/>
      <w:szCs w:val="32"/>
      <w:lang w:val="de-DE" w:eastAsia="de-DE"/>
    </w:rPr>
  </w:style>
  <w:style w:type="paragraph" w:customStyle="1" w:styleId="Style16ptBoldCentered">
    <w:name w:val="Style 16 pt Bold Centered"/>
    <w:basedOn w:val="Normal"/>
    <w:autoRedefine/>
    <w:rsid w:val="009F51DF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360" w:lineRule="auto"/>
      <w:ind w:firstLine="284"/>
      <w:jc w:val="center"/>
    </w:pPr>
    <w:rPr>
      <w:b/>
      <w:bCs/>
      <w:sz w:val="32"/>
      <w:szCs w:val="20"/>
      <w:lang w:val="de-DE" w:eastAsia="de-DE"/>
    </w:rPr>
  </w:style>
  <w:style w:type="character" w:customStyle="1" w:styleId="hit">
    <w:name w:val="hit"/>
    <w:basedOn w:val="DefaultParagraphFont"/>
    <w:rsid w:val="009F51DF"/>
  </w:style>
  <w:style w:type="paragraph" w:customStyle="1" w:styleId="Normal1">
    <w:name w:val="Normal1"/>
    <w:basedOn w:val="Normal"/>
    <w:rsid w:val="00312B3D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100" w:beforeAutospacing="1" w:after="100" w:afterAutospacing="1" w:line="240" w:lineRule="auto"/>
      <w:jc w:val="left"/>
    </w:pPr>
    <w:rPr>
      <w:color w:val="000000"/>
      <w:szCs w:val="24"/>
    </w:rPr>
  </w:style>
  <w:style w:type="paragraph" w:styleId="BlockText">
    <w:name w:val="Block Text"/>
    <w:basedOn w:val="Normal"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288" w:after="252" w:line="240" w:lineRule="auto"/>
      <w:ind w:left="360" w:right="144" w:hanging="360"/>
      <w:jc w:val="left"/>
    </w:pPr>
    <w:rPr>
      <w:szCs w:val="24"/>
    </w:rPr>
  </w:style>
  <w:style w:type="paragraph" w:styleId="NormalWeb">
    <w:name w:val="Normal (Web)"/>
    <w:basedOn w:val="Normal"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100" w:beforeAutospacing="1" w:after="100" w:afterAutospacing="1" w:line="240" w:lineRule="auto"/>
      <w:jc w:val="left"/>
    </w:pPr>
    <w:rPr>
      <w:szCs w:val="24"/>
      <w:lang w:val="en-GB" w:eastAsia="en-GB"/>
    </w:rPr>
  </w:style>
  <w:style w:type="character" w:styleId="Strong">
    <w:name w:val="Strong"/>
    <w:qFormat/>
    <w:rsid w:val="0005352A"/>
    <w:rPr>
      <w:b/>
      <w:bCs/>
    </w:rPr>
  </w:style>
  <w:style w:type="character" w:customStyle="1" w:styleId="articletext">
    <w:name w:val="article_text"/>
    <w:basedOn w:val="DefaultParagraphFont"/>
    <w:rsid w:val="0005352A"/>
  </w:style>
  <w:style w:type="character" w:styleId="Emphasis">
    <w:name w:val="Emphasis"/>
    <w:qFormat/>
    <w:rsid w:val="0005352A"/>
    <w:rPr>
      <w:i/>
      <w:iCs/>
    </w:rPr>
  </w:style>
  <w:style w:type="character" w:customStyle="1" w:styleId="articletext0">
    <w:name w:val="articletext"/>
    <w:basedOn w:val="DefaultParagraphFont"/>
    <w:rsid w:val="0005352A"/>
  </w:style>
  <w:style w:type="paragraph" w:styleId="TOC1">
    <w:name w:val="toc 1"/>
    <w:basedOn w:val="Normal"/>
    <w:next w:val="Normal"/>
    <w:autoRedefine/>
    <w:uiPriority w:val="39"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240" w:lineRule="auto"/>
      <w:jc w:val="left"/>
    </w:pPr>
    <w:rPr>
      <w:sz w:val="26"/>
      <w:szCs w:val="26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240" w:lineRule="auto"/>
      <w:ind w:left="260"/>
      <w:jc w:val="left"/>
    </w:pPr>
    <w:rPr>
      <w:sz w:val="26"/>
      <w:szCs w:val="26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240" w:lineRule="auto"/>
      <w:ind w:left="520"/>
      <w:jc w:val="left"/>
    </w:pPr>
    <w:rPr>
      <w:sz w:val="26"/>
      <w:szCs w:val="26"/>
      <w:lang w:val="en-GB" w:eastAsia="en-GB"/>
    </w:rPr>
  </w:style>
  <w:style w:type="paragraph" w:styleId="TOC4">
    <w:name w:val="toc 4"/>
    <w:basedOn w:val="Normal"/>
    <w:next w:val="Normal"/>
    <w:autoRedefine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240" w:lineRule="auto"/>
      <w:ind w:left="780"/>
      <w:jc w:val="left"/>
    </w:pPr>
    <w:rPr>
      <w:sz w:val="26"/>
      <w:szCs w:val="26"/>
      <w:lang w:val="en-GB" w:eastAsia="en-GB"/>
    </w:rPr>
  </w:style>
  <w:style w:type="paragraph" w:styleId="TOC5">
    <w:name w:val="toc 5"/>
    <w:basedOn w:val="Normal"/>
    <w:next w:val="Normal"/>
    <w:autoRedefine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240" w:lineRule="auto"/>
      <w:ind w:left="1040"/>
      <w:jc w:val="left"/>
    </w:pPr>
    <w:rPr>
      <w:sz w:val="26"/>
      <w:szCs w:val="26"/>
      <w:lang w:val="en-GB" w:eastAsia="en-GB"/>
    </w:rPr>
  </w:style>
  <w:style w:type="paragraph" w:styleId="TOC6">
    <w:name w:val="toc 6"/>
    <w:basedOn w:val="Normal"/>
    <w:next w:val="Normal"/>
    <w:autoRedefine/>
    <w:rsid w:val="0005352A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0" w:after="0" w:line="240" w:lineRule="auto"/>
      <w:ind w:left="1300"/>
      <w:jc w:val="left"/>
    </w:pPr>
    <w:rPr>
      <w:sz w:val="26"/>
      <w:szCs w:val="26"/>
      <w:lang w:val="en-GB" w:eastAsia="en-GB"/>
    </w:rPr>
  </w:style>
  <w:style w:type="character" w:customStyle="1" w:styleId="Tmtt-AbstractNidungChar">
    <w:name w:val="@ Tóm tắt - Abstract (Nội dung) Char"/>
    <w:link w:val="Tmtt-AbstractNidung"/>
    <w:rsid w:val="00375BE2"/>
    <w:rPr>
      <w:rFonts w:ascii="Arial" w:hAnsi="Arial"/>
      <w:szCs w:val="28"/>
      <w:lang w:val="en-US" w:eastAsia="en-US"/>
    </w:rPr>
  </w:style>
  <w:style w:type="paragraph" w:customStyle="1" w:styleId="CharCharCharChar">
    <w:name w:val="Char Char Char Char"/>
    <w:basedOn w:val="Normal"/>
    <w:next w:val="Normal"/>
    <w:autoRedefine/>
    <w:semiHidden/>
    <w:rsid w:val="0061392B"/>
    <w:pPr>
      <w:widowControl/>
      <w:tabs>
        <w:tab w:val="clear" w:pos="720"/>
        <w:tab w:val="clear" w:pos="1440"/>
        <w:tab w:val="clear" w:pos="2160"/>
        <w:tab w:val="clear" w:pos="4253"/>
        <w:tab w:val="clear" w:pos="8505"/>
      </w:tabs>
      <w:spacing w:before="120" w:after="120" w:line="312" w:lineRule="auto"/>
      <w:jc w:val="left"/>
    </w:pPr>
    <w:rPr>
      <w:sz w:val="28"/>
    </w:rPr>
  </w:style>
  <w:style w:type="paragraph" w:styleId="ListParagraph">
    <w:name w:val="List Paragraph"/>
    <w:basedOn w:val="Normal"/>
    <w:uiPriority w:val="34"/>
    <w:qFormat/>
    <w:rsid w:val="00071633"/>
    <w:pPr>
      <w:ind w:left="720"/>
      <w:contextualSpacing/>
    </w:pPr>
  </w:style>
  <w:style w:type="character" w:customStyle="1" w:styleId="fontstyle01">
    <w:name w:val="fontstyle01"/>
    <w:basedOn w:val="DefaultParagraphFont"/>
    <w:rsid w:val="009146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%20trang\du%20lieu%20F\f\bai%20bao\Tap%20chi%20DHDN%20-%20Ma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9BDE0-BC37-464B-ACA7-1B15DE78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chi DHDN - Mau.dot</Template>
  <TotalTime>0</TotalTime>
  <Pages>14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2021-07-12T03:34:00Z</dcterms:created>
  <dcterms:modified xsi:type="dcterms:W3CDTF">2021-09-03T15:12:00Z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